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8212" w14:textId="1EA5C127" w:rsidR="006C3A37" w:rsidRDefault="00855989">
      <w:pPr>
        <w:adjustRightInd w:val="0"/>
        <w:snapToGrid w:val="0"/>
        <w:ind w:firstLine="480"/>
        <w:rPr>
          <w:rFonts w:eastAsia="宋体" w:cs="Times New Roman"/>
          <w:sz w:val="72"/>
          <w:szCs w:val="72"/>
        </w:rPr>
      </w:pPr>
      <w:bookmarkStart w:id="0" w:name="_Hlk523294818"/>
      <w:bookmarkEnd w:id="0"/>
      <w:r>
        <w:rPr>
          <w:rFonts w:eastAsia="黑体"/>
        </w:rPr>
        <w:t>-</w:t>
      </w:r>
      <w:r w:rsidR="00C50C90">
        <w:rPr>
          <w:rFonts w:eastAsia="黑体"/>
        </w:rPr>
        <w:fldChar w:fldCharType="begin"/>
      </w:r>
      <w:r w:rsidR="00AA4937">
        <w:rPr>
          <w:rFonts w:eastAsia="黑体"/>
        </w:rPr>
        <w:instrText xml:space="preserve"> MACROBUTTON MTEditEquationSection2 </w:instrText>
      </w:r>
      <w:r w:rsidR="00AA4937">
        <w:rPr>
          <w:rStyle w:val="MTEquationSection"/>
        </w:rPr>
        <w:instrText>Equation Chapter 1 Section 1</w:instrText>
      </w:r>
      <w:r w:rsidR="00C50C90">
        <w:rPr>
          <w:rFonts w:eastAsia="黑体"/>
        </w:rPr>
        <w:fldChar w:fldCharType="begin"/>
      </w:r>
      <w:r w:rsidR="00AA4937">
        <w:rPr>
          <w:rFonts w:eastAsia="黑体"/>
        </w:rPr>
        <w:instrText xml:space="preserve"> SEQ MTEqn \r \h \* MERGEFORMAT </w:instrText>
      </w:r>
      <w:r w:rsidR="00C50C90">
        <w:rPr>
          <w:rFonts w:eastAsia="黑体"/>
        </w:rPr>
        <w:fldChar w:fldCharType="end"/>
      </w:r>
      <w:r w:rsidR="00C50C90">
        <w:rPr>
          <w:rFonts w:eastAsia="黑体"/>
        </w:rPr>
        <w:fldChar w:fldCharType="begin"/>
      </w:r>
      <w:r w:rsidR="00AA4937">
        <w:rPr>
          <w:rFonts w:eastAsia="黑体"/>
        </w:rPr>
        <w:instrText xml:space="preserve"> SEQ MTSec \r 1 \h \* MERGEFORMAT </w:instrText>
      </w:r>
      <w:r w:rsidR="00C50C90">
        <w:rPr>
          <w:rFonts w:eastAsia="黑体"/>
        </w:rPr>
        <w:fldChar w:fldCharType="end"/>
      </w:r>
      <w:r w:rsidR="00C50C90">
        <w:rPr>
          <w:rFonts w:eastAsia="黑体"/>
        </w:rPr>
        <w:fldChar w:fldCharType="begin"/>
      </w:r>
      <w:r w:rsidR="00AA4937">
        <w:rPr>
          <w:rFonts w:eastAsia="黑体"/>
        </w:rPr>
        <w:instrText xml:space="preserve"> SEQ MTChap \r 1 \h \* MERGEFORMAT </w:instrText>
      </w:r>
      <w:r w:rsidR="00C50C90">
        <w:rPr>
          <w:rFonts w:eastAsia="黑体"/>
        </w:rPr>
        <w:fldChar w:fldCharType="end"/>
      </w:r>
      <w:r w:rsidR="00C50C90">
        <w:rPr>
          <w:rFonts w:eastAsia="黑体"/>
        </w:rPr>
        <w:fldChar w:fldCharType="end"/>
      </w:r>
      <w:bookmarkStart w:id="1" w:name="_Hlk97300553"/>
      <w:bookmarkStart w:id="2" w:name="_Hlk97541257"/>
    </w:p>
    <w:p w14:paraId="2EB1C422" w14:textId="77777777" w:rsidR="006C3A37" w:rsidRDefault="006C3A37">
      <w:pPr>
        <w:ind w:firstLine="1440"/>
        <w:jc w:val="center"/>
        <w:rPr>
          <w:rFonts w:eastAsia="宋体" w:cs="Times New Roman"/>
          <w:sz w:val="72"/>
          <w:szCs w:val="72"/>
        </w:rPr>
      </w:pPr>
    </w:p>
    <w:p w14:paraId="74BE0CC9" w14:textId="77777777" w:rsidR="006C3A37" w:rsidRDefault="006C3A37">
      <w:pPr>
        <w:ind w:firstLine="1440"/>
        <w:jc w:val="center"/>
        <w:rPr>
          <w:rFonts w:eastAsia="宋体" w:cs="Times New Roman"/>
          <w:sz w:val="72"/>
          <w:szCs w:val="72"/>
        </w:rPr>
      </w:pPr>
    </w:p>
    <w:p w14:paraId="39FD8351" w14:textId="77777777" w:rsidR="006C3A37" w:rsidRDefault="006C3A37">
      <w:pPr>
        <w:ind w:firstLine="1440"/>
        <w:jc w:val="center"/>
        <w:rPr>
          <w:rFonts w:eastAsia="宋体" w:cs="Times New Roman"/>
          <w:sz w:val="72"/>
          <w:szCs w:val="72"/>
        </w:rPr>
      </w:pPr>
    </w:p>
    <w:bookmarkEnd w:id="1"/>
    <w:p w14:paraId="1411EDB1" w14:textId="77777777" w:rsidR="006C3A37" w:rsidRDefault="006C3A37">
      <w:pPr>
        <w:ind w:firstLine="1440"/>
        <w:jc w:val="center"/>
        <w:rPr>
          <w:rFonts w:eastAsia="宋体" w:cs="Times New Roman"/>
          <w:sz w:val="72"/>
          <w:szCs w:val="72"/>
        </w:rPr>
      </w:pPr>
    </w:p>
    <w:p w14:paraId="1FA1034A" w14:textId="62A38E53" w:rsidR="006C3A37" w:rsidRDefault="00A32E92" w:rsidP="006D0F14">
      <w:pPr>
        <w:ind w:firstLineChars="0"/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  <w:r>
        <w:rPr>
          <w:rFonts w:ascii="宋体" w:eastAsia="宋体" w:hAnsi="宋体" w:cs="Times New Roman" w:hint="eastAsia"/>
          <w:b/>
          <w:bCs/>
          <w:sz w:val="44"/>
          <w:szCs w:val="44"/>
        </w:rPr>
        <w:t>PCGCNN实现</w:t>
      </w:r>
    </w:p>
    <w:p w14:paraId="6B967452" w14:textId="7858012F" w:rsidR="005913BD" w:rsidRPr="00211B1A" w:rsidRDefault="005913BD" w:rsidP="000B2499">
      <w:pPr>
        <w:ind w:firstLineChars="0" w:firstLine="0"/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</w:p>
    <w:p w14:paraId="63326E45" w14:textId="64453719" w:rsidR="005913BD" w:rsidRDefault="005913BD" w:rsidP="000B2499">
      <w:pPr>
        <w:ind w:firstLineChars="0" w:firstLine="0"/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</w:p>
    <w:p w14:paraId="4E5F9F62" w14:textId="7DBB6E3B" w:rsidR="005913BD" w:rsidRDefault="005913BD" w:rsidP="000B2499">
      <w:pPr>
        <w:ind w:firstLineChars="0" w:firstLine="0"/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</w:p>
    <w:p w14:paraId="1A80BDD4" w14:textId="53E109B8" w:rsidR="005913BD" w:rsidRDefault="005913BD" w:rsidP="00616E47">
      <w:pPr>
        <w:ind w:left="2100" w:firstLineChars="0" w:firstLine="42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中国科学院微电子研究所</w:t>
      </w:r>
    </w:p>
    <w:p w14:paraId="7B3EBFB1" w14:textId="52C26094" w:rsidR="005913BD" w:rsidRDefault="005913BD" w:rsidP="000B2499">
      <w:pPr>
        <w:ind w:firstLineChars="0" w:firstLine="0"/>
        <w:jc w:val="center"/>
        <w:rPr>
          <w:rFonts w:ascii="宋体" w:eastAsia="宋体" w:hAnsi="宋体" w:cs="Times New Roman"/>
          <w:b/>
          <w:bCs/>
          <w:sz w:val="28"/>
          <w:szCs w:val="28"/>
        </w:rPr>
      </w:pPr>
    </w:p>
    <w:p w14:paraId="05FD959F" w14:textId="5CBA057E" w:rsidR="005A10B5" w:rsidRDefault="005A10B5" w:rsidP="000B2499">
      <w:pPr>
        <w:ind w:firstLineChars="0" w:firstLine="0"/>
        <w:jc w:val="center"/>
        <w:rPr>
          <w:rFonts w:ascii="宋体" w:eastAsia="宋体" w:hAnsi="宋体" w:cs="Times New Roman"/>
          <w:b/>
          <w:bCs/>
          <w:sz w:val="28"/>
          <w:szCs w:val="28"/>
        </w:rPr>
      </w:pPr>
    </w:p>
    <w:p w14:paraId="380518A6" w14:textId="0342E24F" w:rsidR="00753D41" w:rsidRPr="00211B1A" w:rsidRDefault="005A10B5" w:rsidP="00753D41">
      <w:pPr>
        <w:ind w:left="3780" w:firstLineChars="0" w:firstLine="0"/>
        <w:rPr>
          <w:rFonts w:ascii="宋体" w:eastAsia="宋体" w:hAnsi="宋体" w:cs="Times New Roman"/>
          <w:b/>
          <w:bCs/>
          <w:sz w:val="28"/>
          <w:szCs w:val="28"/>
        </w:rPr>
        <w:sectPr w:rsidR="00753D41" w:rsidRPr="00211B1A" w:rsidSect="00FC36C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418" w:bottom="1418" w:left="1418" w:header="1020" w:footer="1020" w:gutter="567"/>
          <w:pgNumType w:fmt="upperRoman" w:start="1"/>
          <w:cols w:space="425"/>
          <w:titlePg/>
          <w:docGrid w:type="lines" w:linePitch="326"/>
        </w:sect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2</w:t>
      </w:r>
      <w:r>
        <w:rPr>
          <w:rFonts w:ascii="宋体" w:eastAsia="宋体" w:hAnsi="宋体" w:cs="Times New Roman"/>
          <w:b/>
          <w:bCs/>
          <w:sz w:val="28"/>
          <w:szCs w:val="28"/>
        </w:rPr>
        <w:t>02</w:t>
      </w:r>
      <w:bookmarkEnd w:id="2"/>
      <w:r w:rsidR="00A32E92">
        <w:rPr>
          <w:rFonts w:ascii="宋体" w:eastAsia="宋体" w:hAnsi="宋体" w:cs="Times New Roman" w:hint="eastAsia"/>
          <w:b/>
          <w:bCs/>
          <w:sz w:val="28"/>
          <w:szCs w:val="28"/>
        </w:rPr>
        <w:t>5.3.25</w:t>
      </w:r>
    </w:p>
    <w:p w14:paraId="6A32F73E" w14:textId="52B0EA99" w:rsidR="00F92483" w:rsidRPr="005955A0" w:rsidRDefault="00F92483" w:rsidP="006459C7">
      <w:pPr>
        <w:ind w:firstLineChars="0" w:firstLine="0"/>
        <w:sectPr w:rsidR="00F92483" w:rsidRPr="005955A0" w:rsidSect="00FC36C0">
          <w:headerReference w:type="default" r:id="rId15"/>
          <w:footerReference w:type="default" r:id="rId16"/>
          <w:type w:val="continuous"/>
          <w:pgSz w:w="11906" w:h="16838"/>
          <w:pgMar w:top="1418" w:right="1418" w:bottom="1418" w:left="1418" w:header="850" w:footer="992" w:gutter="567"/>
          <w:cols w:space="425"/>
          <w:docGrid w:type="lines" w:linePitch="326"/>
        </w:sectPr>
      </w:pPr>
    </w:p>
    <w:p w14:paraId="453239BB" w14:textId="3266241E" w:rsidR="009F285D" w:rsidRDefault="00A32E92" w:rsidP="00A32E92">
      <w:pPr>
        <w:pStyle w:val="1"/>
      </w:pPr>
      <w:r>
        <w:rPr>
          <w:rFonts w:hint="eastAsia"/>
        </w:rPr>
        <w:lastRenderedPageBreak/>
        <w:t>数据集</w:t>
      </w:r>
    </w:p>
    <w:p w14:paraId="59A2C7F6" w14:textId="01B60C7F" w:rsidR="00A32E92" w:rsidRDefault="00A32E92" w:rsidP="00A32E92">
      <w:pPr>
        <w:ind w:firstLine="480"/>
      </w:pPr>
      <w:r w:rsidRPr="00A32E92">
        <w:t xml:space="preserve">G. M. Fu, M. K., &amp; van </w:t>
      </w:r>
      <w:proofErr w:type="spellStart"/>
      <w:r w:rsidRPr="00A32E92">
        <w:t>Diggelen</w:t>
      </w:r>
      <w:proofErr w:type="spellEnd"/>
      <w:r w:rsidRPr="00A32E92">
        <w:t>, F. (2020). Android raw GNSS measurement datasets for precise positioning. In Proceedings of the 33rd international technical meeting of the satellite division of the institute of navigation (p. 1925-1937).</w:t>
      </w:r>
    </w:p>
    <w:p w14:paraId="5CB53018" w14:textId="32B60A9D" w:rsidR="00A32E92" w:rsidRDefault="002C0EB9" w:rsidP="00A32E92">
      <w:pPr>
        <w:ind w:firstLine="480"/>
      </w:pPr>
      <w:r>
        <w:rPr>
          <w:rFonts w:hint="eastAsia"/>
        </w:rPr>
        <w:t>描述：</w:t>
      </w:r>
      <w:r w:rsidR="00CB58B0">
        <w:fldChar w:fldCharType="begin"/>
      </w:r>
      <w:r w:rsidR="00CB58B0">
        <w:instrText>HYPERLINK "https://www.kaggle.com/competitions/google-smartphone-decimeter-challenge/data"</w:instrText>
      </w:r>
      <w:r w:rsidR="00CB58B0">
        <w:fldChar w:fldCharType="separate"/>
      </w:r>
      <w:r w:rsidR="00CB58B0" w:rsidRPr="007259AB">
        <w:rPr>
          <w:rStyle w:val="afa"/>
        </w:rPr>
        <w:t>https://www.kaggle.com</w:t>
      </w:r>
      <w:r w:rsidR="00CB58B0" w:rsidRPr="007259AB">
        <w:rPr>
          <w:rStyle w:val="afa"/>
        </w:rPr>
        <w:t>/</w:t>
      </w:r>
      <w:r w:rsidR="00CB58B0" w:rsidRPr="007259AB">
        <w:rPr>
          <w:rStyle w:val="afa"/>
        </w:rPr>
        <w:t>competitions/google-smartphone-decimeter-challenge/data</w:t>
      </w:r>
      <w:r w:rsidR="00CB58B0">
        <w:fldChar w:fldCharType="end"/>
      </w:r>
    </w:p>
    <w:p w14:paraId="0B435473" w14:textId="7027E95E" w:rsidR="00FA31C8" w:rsidRDefault="00FA31C8" w:rsidP="00A32E92">
      <w:pPr>
        <w:ind w:firstLine="480"/>
      </w:pPr>
      <w:r>
        <w:rPr>
          <w:rFonts w:hint="eastAsia"/>
        </w:rPr>
        <w:t>2020</w:t>
      </w:r>
      <w:r>
        <w:rPr>
          <w:rFonts w:hint="eastAsia"/>
        </w:rPr>
        <w:t>年的数据，（</w:t>
      </w:r>
      <w:r>
        <w:rPr>
          <w:rFonts w:hint="eastAsia"/>
        </w:rPr>
        <w:t>GSDC2021</w:t>
      </w:r>
      <w:r>
        <w:rPr>
          <w:rFonts w:hint="eastAsia"/>
        </w:rPr>
        <w:t>）对每种接收机，包含</w:t>
      </w:r>
    </w:p>
    <w:p w14:paraId="45BF82B9" w14:textId="2E1329C1" w:rsidR="00FA31C8" w:rsidRDefault="00FA31C8" w:rsidP="00FA31C8">
      <w:pPr>
        <w:pStyle w:val="afd"/>
        <w:numPr>
          <w:ilvl w:val="0"/>
          <w:numId w:val="31"/>
        </w:numPr>
        <w:ind w:firstLineChars="0"/>
      </w:pPr>
      <w:r w:rsidRPr="00FA31C8">
        <w:t>ground_truth.csv</w:t>
      </w:r>
      <w:r>
        <w:rPr>
          <w:rFonts w:hint="eastAsia"/>
        </w:rPr>
        <w:t>；真值：经纬高、速度真值、</w:t>
      </w:r>
      <w:r>
        <w:rPr>
          <w:rFonts w:hint="eastAsia"/>
        </w:rPr>
        <w:t>DOP</w:t>
      </w:r>
      <w:r>
        <w:rPr>
          <w:rFonts w:hint="eastAsia"/>
        </w:rPr>
        <w:t>等</w:t>
      </w:r>
    </w:p>
    <w:p w14:paraId="1AC778F1" w14:textId="31F4AE0B" w:rsidR="00FA31C8" w:rsidRDefault="00FA31C8" w:rsidP="00FA31C8">
      <w:pPr>
        <w:pStyle w:val="afd"/>
        <w:numPr>
          <w:ilvl w:val="0"/>
          <w:numId w:val="31"/>
        </w:numPr>
        <w:ind w:firstLineChars="0"/>
      </w:pPr>
      <w:r w:rsidRPr="00FA31C8">
        <w:t>[train/test]/[</w:t>
      </w:r>
      <w:proofErr w:type="spellStart"/>
      <w:r w:rsidRPr="00FA31C8">
        <w:t>drive_id</w:t>
      </w:r>
      <w:proofErr w:type="spellEnd"/>
      <w:r w:rsidRPr="00FA31C8">
        <w:t>]/[</w:t>
      </w:r>
      <w:proofErr w:type="spellStart"/>
      <w:r w:rsidRPr="00FA31C8">
        <w:t>phone_name</w:t>
      </w:r>
      <w:proofErr w:type="spellEnd"/>
      <w:r w:rsidRPr="00FA31C8">
        <w:t>]/[phone_name]_derived.csv</w:t>
      </w:r>
      <w:r>
        <w:rPr>
          <w:rFonts w:hint="eastAsia"/>
        </w:rPr>
        <w:t>：基本信息：卫星位置、速度、伪距、各种偏差</w:t>
      </w:r>
    </w:p>
    <w:p w14:paraId="39E7DD99" w14:textId="7AE53E9F" w:rsidR="00FA31C8" w:rsidRDefault="00FA31C8" w:rsidP="00FA31C8">
      <w:pPr>
        <w:pStyle w:val="afd"/>
        <w:numPr>
          <w:ilvl w:val="0"/>
          <w:numId w:val="31"/>
        </w:numPr>
        <w:ind w:firstLineChars="0"/>
      </w:pPr>
      <w:r w:rsidRPr="00FA31C8">
        <w:t>[train/test]/[</w:t>
      </w:r>
      <w:proofErr w:type="spellStart"/>
      <w:r w:rsidRPr="00FA31C8">
        <w:t>drive_id</w:t>
      </w:r>
      <w:proofErr w:type="spellEnd"/>
      <w:r w:rsidRPr="00FA31C8">
        <w:t>]/[</w:t>
      </w:r>
      <w:proofErr w:type="spellStart"/>
      <w:r w:rsidRPr="00FA31C8">
        <w:t>phone_name</w:t>
      </w:r>
      <w:proofErr w:type="spellEnd"/>
      <w:r w:rsidRPr="00FA31C8">
        <w:t>]/[phone_name]_GnssLog.txt</w:t>
      </w:r>
      <w:r>
        <w:rPr>
          <w:rFonts w:hint="eastAsia"/>
        </w:rPr>
        <w:t>：扩展信息：</w:t>
      </w:r>
      <w:r>
        <w:rPr>
          <w:rFonts w:hint="eastAsia"/>
        </w:rPr>
        <w:t>CN0</w:t>
      </w:r>
      <w:r>
        <w:rPr>
          <w:rFonts w:hint="eastAsia"/>
        </w:rPr>
        <w:t>、高度角、多普勒频移等</w:t>
      </w:r>
    </w:p>
    <w:p w14:paraId="52548E46" w14:textId="5B40ECE5" w:rsidR="00FA31C8" w:rsidRDefault="00511948" w:rsidP="00FA31C8">
      <w:pPr>
        <w:ind w:left="480" w:firstLineChars="0" w:firstLine="0"/>
      </w:pPr>
      <w:r>
        <w:rPr>
          <w:rFonts w:hint="eastAsia"/>
        </w:rPr>
        <w:t>是</w:t>
      </w:r>
      <w:proofErr w:type="spellStart"/>
      <w:r w:rsidR="00FA31C8">
        <w:rPr>
          <w:rFonts w:hint="eastAsia"/>
        </w:rPr>
        <w:t>deep_gnss</w:t>
      </w:r>
      <w:proofErr w:type="spellEnd"/>
      <w:r w:rsidR="00FA31C8">
        <w:rPr>
          <w:rFonts w:hint="eastAsia"/>
        </w:rPr>
        <w:t>采用的数据集</w:t>
      </w:r>
      <w:r>
        <w:rPr>
          <w:rFonts w:hint="eastAsia"/>
        </w:rPr>
        <w:t>，但</w:t>
      </w:r>
      <w:proofErr w:type="spellStart"/>
      <w:r>
        <w:rPr>
          <w:rFonts w:hint="eastAsia"/>
        </w:rPr>
        <w:t>deep_gnss</w:t>
      </w:r>
      <w:proofErr w:type="spellEnd"/>
      <w:r>
        <w:rPr>
          <w:rFonts w:hint="eastAsia"/>
        </w:rPr>
        <w:t>没有采用</w:t>
      </w:r>
      <w:r w:rsidRPr="00FA31C8">
        <w:t>GnssLog.txt</w:t>
      </w:r>
      <w:r>
        <w:rPr>
          <w:rFonts w:hint="eastAsia"/>
        </w:rPr>
        <w:t>文件</w:t>
      </w:r>
    </w:p>
    <w:p w14:paraId="23047860" w14:textId="77777777" w:rsidR="00511948" w:rsidRDefault="00511948" w:rsidP="00FA31C8">
      <w:pPr>
        <w:ind w:left="480" w:firstLineChars="0" w:firstLine="0"/>
      </w:pPr>
    </w:p>
    <w:p w14:paraId="4DFEB0F8" w14:textId="3E91204E" w:rsidR="00511948" w:rsidRDefault="00511948" w:rsidP="00FA31C8">
      <w:pPr>
        <w:ind w:left="480" w:firstLineChars="0" w:firstLine="0"/>
      </w:pPr>
      <w:r>
        <w:rPr>
          <w:rFonts w:hint="eastAsia"/>
        </w:rPr>
        <w:t>GSDC2023-2024</w:t>
      </w:r>
    </w:p>
    <w:p w14:paraId="3E19DA5A" w14:textId="2CEEAAA5" w:rsidR="00511948" w:rsidRDefault="00F07E0C" w:rsidP="00FA31C8">
      <w:pPr>
        <w:ind w:left="480" w:firstLineChars="0" w:firstLine="0"/>
      </w:pPr>
      <w:hyperlink r:id="rId17" w:history="1">
        <w:r w:rsidR="00511948" w:rsidRPr="007259AB">
          <w:rPr>
            <w:rStyle w:val="afa"/>
          </w:rPr>
          <w:t>https://www.kaggle.com/competitions/smartphone-decimeter-2023</w:t>
        </w:r>
      </w:hyperlink>
    </w:p>
    <w:p w14:paraId="099B92B2" w14:textId="02E38A6B" w:rsidR="00511948" w:rsidRDefault="00511948" w:rsidP="00FA31C8">
      <w:pPr>
        <w:ind w:left="480" w:firstLineChars="0" w:firstLine="0"/>
      </w:pPr>
      <w:r>
        <w:rPr>
          <w:rFonts w:hint="eastAsia"/>
        </w:rPr>
        <w:t>数据集格式变化了，主要有基本信息表格额外提供了</w:t>
      </w:r>
      <w:proofErr w:type="spellStart"/>
      <w:r>
        <w:rPr>
          <w:rFonts w:hint="eastAsia"/>
        </w:rPr>
        <w:t>wls</w:t>
      </w:r>
      <w:proofErr w:type="spellEnd"/>
      <w:r>
        <w:rPr>
          <w:rFonts w:hint="eastAsia"/>
        </w:rPr>
        <w:t>结果</w:t>
      </w:r>
    </w:p>
    <w:p w14:paraId="6E8EBE6E" w14:textId="77777777" w:rsidR="00511948" w:rsidRDefault="00511948" w:rsidP="00FA31C8">
      <w:pPr>
        <w:ind w:left="480" w:firstLineChars="0" w:firstLine="0"/>
      </w:pPr>
    </w:p>
    <w:p w14:paraId="431DC9F6" w14:textId="0F77EF43" w:rsidR="00511948" w:rsidRDefault="00511948" w:rsidP="00511948">
      <w:pPr>
        <w:pStyle w:val="1"/>
      </w:pPr>
      <w:proofErr w:type="spellStart"/>
      <w:r>
        <w:rPr>
          <w:rFonts w:hint="eastAsia"/>
        </w:rPr>
        <w:t>Deep_gnss</w:t>
      </w:r>
      <w:proofErr w:type="spellEnd"/>
      <w:r>
        <w:rPr>
          <w:rFonts w:hint="eastAsia"/>
        </w:rPr>
        <w:t>代码可用部分</w:t>
      </w:r>
    </w:p>
    <w:p w14:paraId="5584A34D" w14:textId="124F2E4D" w:rsidR="00511948" w:rsidRDefault="00511948" w:rsidP="00511948">
      <w:pPr>
        <w:ind w:firstLine="480"/>
      </w:pPr>
      <w:r>
        <w:rPr>
          <w:rFonts w:hint="eastAsia"/>
        </w:rPr>
        <w:t>数据集部分可直接使用，需要补充读取</w:t>
      </w:r>
      <w:r w:rsidRPr="00FA31C8">
        <w:t>GnssLog.txt</w:t>
      </w:r>
      <w:r>
        <w:rPr>
          <w:rFonts w:hint="eastAsia"/>
        </w:rPr>
        <w:t>额外信息的部分</w:t>
      </w:r>
    </w:p>
    <w:p w14:paraId="32B3D91B" w14:textId="4F47E56A" w:rsidR="00511948" w:rsidRPr="00511948" w:rsidRDefault="00511948" w:rsidP="00511948">
      <w:pPr>
        <w:ind w:firstLine="480"/>
      </w:pPr>
      <w:r>
        <w:rPr>
          <w:rFonts w:hint="eastAsia"/>
        </w:rPr>
        <w:t>没有计算</w:t>
      </w:r>
      <w:proofErr w:type="spellStart"/>
      <w:r>
        <w:rPr>
          <w:rFonts w:hint="eastAsia"/>
        </w:rPr>
        <w:t>wls</w:t>
      </w:r>
      <w:proofErr w:type="spellEnd"/>
      <w:r>
        <w:rPr>
          <w:rFonts w:hint="eastAsia"/>
        </w:rPr>
        <w:t>作为位置粗估计值，而是真值</w:t>
      </w:r>
      <w:r>
        <w:rPr>
          <w:rFonts w:hint="eastAsia"/>
        </w:rPr>
        <w:t>+</w:t>
      </w:r>
      <w:r>
        <w:rPr>
          <w:rFonts w:hint="eastAsia"/>
        </w:rPr>
        <w:t>随机噪声，但是附带库文件中包含了计算</w:t>
      </w:r>
      <w:proofErr w:type="spellStart"/>
      <w:r>
        <w:rPr>
          <w:rFonts w:hint="eastAsia"/>
        </w:rPr>
        <w:t>wls</w:t>
      </w:r>
      <w:proofErr w:type="spellEnd"/>
      <w:r>
        <w:rPr>
          <w:rFonts w:hint="eastAsia"/>
        </w:rPr>
        <w:t>结果的函数</w:t>
      </w:r>
    </w:p>
    <w:p w14:paraId="15AEA8EC" w14:textId="77777777" w:rsidR="00FA31C8" w:rsidRDefault="00FA31C8" w:rsidP="00FA31C8">
      <w:pPr>
        <w:ind w:left="480" w:firstLineChars="0" w:firstLine="0"/>
      </w:pPr>
    </w:p>
    <w:p w14:paraId="15E4A1E6" w14:textId="680738BF" w:rsidR="004D0F37" w:rsidRDefault="0034330B" w:rsidP="004D0F37">
      <w:pPr>
        <w:pStyle w:val="1"/>
      </w:pPr>
      <w:r>
        <w:rPr>
          <w:rFonts w:hint="eastAsia"/>
        </w:rPr>
        <w:t>GCNN</w:t>
      </w:r>
    </w:p>
    <w:p w14:paraId="1BEA4AC1" w14:textId="77777777" w:rsidR="0034330B" w:rsidRDefault="0034330B" w:rsidP="0034330B">
      <w:pPr>
        <w:ind w:firstLine="480"/>
        <w:jc w:val="left"/>
      </w:pPr>
      <w:proofErr w:type="spellStart"/>
      <w:r w:rsidRPr="0034330B">
        <w:t>graphSAGE</w:t>
      </w:r>
      <w:proofErr w:type="spellEnd"/>
      <w:r>
        <w:rPr>
          <w:rFonts w:hint="eastAsia"/>
        </w:rPr>
        <w:t>：</w:t>
      </w:r>
    </w:p>
    <w:p w14:paraId="6F863D0B" w14:textId="1E8F5642" w:rsidR="0034330B" w:rsidRDefault="00F07E0C" w:rsidP="0034330B">
      <w:pPr>
        <w:ind w:firstLine="480"/>
        <w:jc w:val="left"/>
      </w:pPr>
      <w:hyperlink r:id="rId18" w:history="1">
        <w:r w:rsidR="0034330B" w:rsidRPr="007259AB">
          <w:rPr>
            <w:rStyle w:val="afa"/>
          </w:rPr>
          <w:t>https://github.com/twjiang/graphSAGE-pytorch/blob/master/README.md</w:t>
        </w:r>
      </w:hyperlink>
    </w:p>
    <w:p w14:paraId="590DB852" w14:textId="52431571" w:rsidR="0034330B" w:rsidRDefault="00F07E0C" w:rsidP="0034330B">
      <w:pPr>
        <w:ind w:firstLine="480"/>
        <w:jc w:val="left"/>
      </w:pPr>
      <w:hyperlink r:id="rId19" w:history="1">
        <w:r w:rsidR="0034330B" w:rsidRPr="007259AB">
          <w:rPr>
            <w:rStyle w:val="afa"/>
          </w:rPr>
          <w:t>https://github.com/williamleif/GraphSAGE?tab=readme-ov-file</w:t>
        </w:r>
      </w:hyperlink>
    </w:p>
    <w:p w14:paraId="3811CD11" w14:textId="6B62A356" w:rsidR="0034330B" w:rsidRDefault="0034330B" w:rsidP="0034330B">
      <w:pPr>
        <w:ind w:firstLine="480"/>
        <w:jc w:val="left"/>
      </w:pPr>
      <w:r>
        <w:rPr>
          <w:rFonts w:hint="eastAsia"/>
        </w:rPr>
        <w:t>（论文</w:t>
      </w:r>
      <w:r w:rsidR="00473A59">
        <w:fldChar w:fldCharType="begin"/>
      </w:r>
      <w:r w:rsidR="00473A59">
        <w:instrText>HYPERLINK "https://arxiv.org/pdf/1706.02216"</w:instrText>
      </w:r>
      <w:r w:rsidR="00473A59">
        <w:fldChar w:fldCharType="separate"/>
      </w:r>
      <w:r w:rsidR="00473A59" w:rsidRPr="007259AB">
        <w:rPr>
          <w:rStyle w:val="afa"/>
        </w:rPr>
        <w:t>https://arxiv.org/pdf/1706.02216</w:t>
      </w:r>
      <w:r w:rsidR="00473A59">
        <w:fldChar w:fldCharType="end"/>
      </w:r>
      <w:r>
        <w:rPr>
          <w:rFonts w:hint="eastAsia"/>
        </w:rPr>
        <w:t>）</w:t>
      </w:r>
    </w:p>
    <w:p w14:paraId="66218A92" w14:textId="6E31B45B" w:rsidR="00511948" w:rsidRDefault="00511948" w:rsidP="0034330B">
      <w:pPr>
        <w:ind w:firstLine="480"/>
        <w:jc w:val="left"/>
      </w:pPr>
      <w:r>
        <w:rPr>
          <w:rFonts w:hint="eastAsia"/>
        </w:rPr>
        <w:t>GCN</w:t>
      </w:r>
    </w:p>
    <w:p w14:paraId="1A00AEEC" w14:textId="76DEC8EF" w:rsidR="00473A59" w:rsidRDefault="00F07E0C" w:rsidP="0034330B">
      <w:pPr>
        <w:ind w:firstLine="480"/>
        <w:jc w:val="left"/>
        <w:rPr>
          <w:rStyle w:val="afa"/>
        </w:rPr>
      </w:pPr>
      <w:hyperlink r:id="rId20" w:history="1">
        <w:r w:rsidR="00473A59" w:rsidRPr="007259AB">
          <w:rPr>
            <w:rStyle w:val="afa"/>
          </w:rPr>
          <w:t>https://github.com/tkipf/gcn/</w:t>
        </w:r>
      </w:hyperlink>
    </w:p>
    <w:p w14:paraId="5BCF7A60" w14:textId="60220DDF" w:rsidR="00EB1BA7" w:rsidRPr="00EB1BA7" w:rsidRDefault="00EB1BA7" w:rsidP="0034330B">
      <w:pPr>
        <w:ind w:firstLine="480"/>
        <w:jc w:val="left"/>
        <w:rPr>
          <w:color w:val="FF0000"/>
        </w:rPr>
      </w:pPr>
      <w:r w:rsidRPr="00EB1BA7">
        <w:rPr>
          <w:rFonts w:hint="eastAsia"/>
          <w:color w:val="FF0000"/>
        </w:rPr>
        <w:t>※</w:t>
      </w:r>
      <w:r w:rsidRPr="00EB1BA7">
        <w:rPr>
          <w:rFonts w:hint="eastAsia"/>
          <w:color w:val="FF0000"/>
        </w:rPr>
        <w:t>※※</w:t>
      </w:r>
      <w:r w:rsidRPr="00EB1BA7">
        <w:rPr>
          <w:rFonts w:hint="eastAsia"/>
          <w:color w:val="FF0000"/>
        </w:rPr>
        <w:t>开源库</w:t>
      </w:r>
      <w:proofErr w:type="spellStart"/>
      <w:r w:rsidRPr="00EB1BA7">
        <w:rPr>
          <w:color w:val="FF0000"/>
        </w:rPr>
        <w:t>PyTorch</w:t>
      </w:r>
      <w:proofErr w:type="spellEnd"/>
      <w:r w:rsidRPr="00EB1BA7">
        <w:rPr>
          <w:color w:val="FF0000"/>
        </w:rPr>
        <w:t xml:space="preserve"> Geometric</w:t>
      </w:r>
      <w:r w:rsidRPr="00EB1BA7">
        <w:rPr>
          <w:rFonts w:hint="eastAsia"/>
          <w:color w:val="FF0000"/>
        </w:rPr>
        <w:t>※※※</w:t>
      </w:r>
    </w:p>
    <w:p w14:paraId="684864E2" w14:textId="77777777" w:rsidR="00511948" w:rsidRDefault="00511948" w:rsidP="0034330B">
      <w:pPr>
        <w:ind w:firstLine="480"/>
        <w:jc w:val="left"/>
      </w:pPr>
    </w:p>
    <w:p w14:paraId="5D9B5911" w14:textId="25074CAE" w:rsidR="00511948" w:rsidRDefault="00511948" w:rsidP="0034330B">
      <w:pPr>
        <w:ind w:firstLine="480"/>
        <w:jc w:val="left"/>
      </w:pPr>
      <w:r>
        <w:rPr>
          <w:rFonts w:hint="eastAsia"/>
        </w:rPr>
        <w:t>目前的问题：</w:t>
      </w:r>
    </w:p>
    <w:p w14:paraId="671E0194" w14:textId="5C7F004B" w:rsidR="00511948" w:rsidRDefault="007B766B" w:rsidP="007B766B">
      <w:pPr>
        <w:pStyle w:val="afd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※</w:t>
      </w:r>
      <w:r w:rsidR="00511948">
        <w:rPr>
          <w:rFonts w:hint="eastAsia"/>
        </w:rPr>
        <w:t>将上一时刻的输出作为这一时刻的输入会带来很多问题，主要是训练的问题，需要采用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）直接展开：</w:t>
      </w:r>
      <w:r w:rsidR="00511948">
        <w:rPr>
          <w:rFonts w:hint="eastAsia"/>
        </w:rPr>
        <w:t>RNN</w:t>
      </w:r>
      <w:r>
        <w:rPr>
          <w:rFonts w:hint="eastAsia"/>
        </w:rPr>
        <w:t>的循环展开训练模式，</w:t>
      </w:r>
      <w:r>
        <w:rPr>
          <w:rFonts w:hint="eastAsia"/>
        </w:rPr>
        <w:t>Loss</w:t>
      </w:r>
      <w:r>
        <w:rPr>
          <w:rFonts w:hint="eastAsia"/>
        </w:rPr>
        <w:t>计算时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诸多时刻的输入求导。</w:t>
      </w:r>
      <w:proofErr w:type="spellStart"/>
      <w:r w:rsidR="00EB1BA7" w:rsidRPr="00EB1BA7">
        <w:rPr>
          <w:rFonts w:hint="eastAsia"/>
          <w:color w:val="FF0000"/>
        </w:rPr>
        <w:t>Pytorch</w:t>
      </w:r>
      <w:proofErr w:type="spellEnd"/>
      <w:r w:rsidR="00EB1BA7" w:rsidRPr="00EB1BA7">
        <w:rPr>
          <w:rFonts w:hint="eastAsia"/>
          <w:color w:val="FF0000"/>
        </w:rPr>
        <w:t>自动求导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B766B">
        <w:rPr>
          <w:rFonts w:hint="eastAsia"/>
        </w:rPr>
        <w:t>逐步优化（</w:t>
      </w:r>
      <w:r w:rsidRPr="007B766B">
        <w:rPr>
          <w:rFonts w:hint="eastAsia"/>
        </w:rPr>
        <w:t>Teacher Forcing</w:t>
      </w:r>
      <w:r w:rsidRPr="007B766B">
        <w:rPr>
          <w:rFonts w:hint="eastAsia"/>
        </w:rPr>
        <w:t>）</w:t>
      </w:r>
      <w:r>
        <w:rPr>
          <w:rFonts w:hint="eastAsia"/>
        </w:rPr>
        <w:t>，训练时使用真值作为输入，但推理时可能不稳定，需要训练技巧（</w:t>
      </w:r>
      <w:r>
        <w:rPr>
          <w:rFonts w:hint="eastAsia"/>
        </w:rPr>
        <w:t>3</w:t>
      </w:r>
      <w:r>
        <w:rPr>
          <w:rFonts w:hint="eastAsia"/>
        </w:rPr>
        <w:t>）强化学习，</w:t>
      </w:r>
      <w:r w:rsidRPr="007B766B">
        <w:rPr>
          <w:rFonts w:hint="eastAsia"/>
        </w:rPr>
        <w:t>适用于控制问题、路径规划等</w:t>
      </w:r>
    </w:p>
    <w:p w14:paraId="257CB9C0" w14:textId="6B1DE755" w:rsidR="007B766B" w:rsidRDefault="007B766B" w:rsidP="007B766B">
      <w:pPr>
        <w:pStyle w:val="afd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训练输入的问题，若采取（</w:t>
      </w:r>
      <w:r>
        <w:rPr>
          <w:rFonts w:hint="eastAsia"/>
        </w:rPr>
        <w:t>1</w:t>
      </w:r>
      <w:r>
        <w:rPr>
          <w:rFonts w:hint="eastAsia"/>
        </w:rPr>
        <w:t>）的思路，输入图不可能预先生成，必须即时生成，需要改变现有的</w:t>
      </w:r>
      <w:r>
        <w:rPr>
          <w:rFonts w:hint="eastAsia"/>
        </w:rPr>
        <w:t>GCNN</w:t>
      </w:r>
      <w:r>
        <w:rPr>
          <w:rFonts w:hint="eastAsia"/>
        </w:rPr>
        <w:t>输入部分的代码（均是将输入图预先存储在数据文件中）</w:t>
      </w:r>
    </w:p>
    <w:p w14:paraId="1430BBA1" w14:textId="55EA3B16" w:rsidR="007B766B" w:rsidRDefault="007B766B" w:rsidP="007B766B">
      <w:pPr>
        <w:pStyle w:val="afd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现有模型的任务集中于节点分类任务，即对输入图的节点进行分类，每个类一个标签，但</w:t>
      </w:r>
      <w:r>
        <w:rPr>
          <w:rFonts w:hint="eastAsia"/>
        </w:rPr>
        <w:t>GNSS</w:t>
      </w:r>
      <w:r>
        <w:rPr>
          <w:rFonts w:hint="eastAsia"/>
        </w:rPr>
        <w:t>定位任务是最终输出一个定位结果</w:t>
      </w:r>
      <w:r w:rsidR="00EB1BA7" w:rsidRPr="00EB1BA7">
        <w:rPr>
          <w:rFonts w:hint="eastAsia"/>
          <w:color w:val="FF0000"/>
        </w:rPr>
        <w:t>开源库</w:t>
      </w:r>
      <w:r w:rsidR="00EB1BA7" w:rsidRPr="00EB1BA7">
        <w:rPr>
          <w:rFonts w:hint="eastAsia"/>
          <w:color w:val="FF0000"/>
        </w:rPr>
        <w:t>+</w:t>
      </w:r>
      <w:proofErr w:type="gramStart"/>
      <w:r w:rsidR="00EB1BA7" w:rsidRPr="00EB1BA7">
        <w:rPr>
          <w:rFonts w:hint="eastAsia"/>
          <w:color w:val="FF0000"/>
        </w:rPr>
        <w:t>图回归</w:t>
      </w:r>
      <w:proofErr w:type="gramEnd"/>
      <w:r w:rsidR="00EB1BA7" w:rsidRPr="00EB1BA7">
        <w:rPr>
          <w:rFonts w:hint="eastAsia"/>
          <w:color w:val="FF0000"/>
        </w:rPr>
        <w:t>模型</w:t>
      </w:r>
    </w:p>
    <w:p w14:paraId="6646217C" w14:textId="27EF8E09" w:rsidR="00CB58B0" w:rsidRDefault="00CB58B0" w:rsidP="00CB58B0">
      <w:pPr>
        <w:pStyle w:val="1"/>
      </w:pPr>
      <w:r>
        <w:rPr>
          <w:rFonts w:hint="eastAsia"/>
        </w:rPr>
        <w:t>实现步骤</w:t>
      </w:r>
    </w:p>
    <w:p w14:paraId="329B8409" w14:textId="0C15FD53" w:rsidR="00CB58B0" w:rsidRDefault="00CB58B0" w:rsidP="00CB58B0">
      <w:pPr>
        <w:pStyle w:val="afd"/>
        <w:numPr>
          <w:ilvl w:val="0"/>
          <w:numId w:val="30"/>
        </w:numPr>
        <w:ind w:firstLineChars="0"/>
      </w:pPr>
      <w:r>
        <w:rPr>
          <w:rFonts w:hint="eastAsia"/>
        </w:rPr>
        <w:t>数据集处理</w:t>
      </w:r>
    </w:p>
    <w:p w14:paraId="305BB2B5" w14:textId="6572CA8E" w:rsidR="00CB58B0" w:rsidRDefault="00CB58B0" w:rsidP="00CB58B0">
      <w:pPr>
        <w:pStyle w:val="afd"/>
        <w:ind w:left="840" w:firstLineChars="0" w:firstLine="0"/>
      </w:pPr>
      <w:r>
        <w:rPr>
          <w:rFonts w:hint="eastAsia"/>
        </w:rPr>
        <w:t>数据</w:t>
      </w:r>
      <w:r>
        <w:rPr>
          <w:rFonts w:hint="eastAsia"/>
        </w:rPr>
        <w:t>csv</w:t>
      </w:r>
      <w:r>
        <w:rPr>
          <w:rFonts w:hint="eastAsia"/>
        </w:rPr>
        <w:t>读取</w:t>
      </w:r>
    </w:p>
    <w:p w14:paraId="5676572D" w14:textId="5691322A" w:rsidR="00CB58B0" w:rsidRDefault="00CB58B0" w:rsidP="00CB58B0">
      <w:pPr>
        <w:pStyle w:val="afd"/>
        <w:ind w:left="840" w:firstLineChars="0" w:firstLine="0"/>
      </w:pPr>
      <w:r>
        <w:rPr>
          <w:rFonts w:hint="eastAsia"/>
        </w:rPr>
        <w:t>计算</w:t>
      </w:r>
      <w:r>
        <w:rPr>
          <w:rFonts w:hint="eastAsia"/>
        </w:rPr>
        <w:t>WLS</w:t>
      </w:r>
      <w:r>
        <w:rPr>
          <w:rFonts w:hint="eastAsia"/>
        </w:rPr>
        <w:t>结果，伪距和伪距残差</w:t>
      </w:r>
    </w:p>
    <w:p w14:paraId="58DEA009" w14:textId="19063D77" w:rsidR="00CB58B0" w:rsidRPr="008F52CD" w:rsidRDefault="00CB58B0" w:rsidP="00CB58B0">
      <w:pPr>
        <w:pStyle w:val="afd"/>
        <w:ind w:left="840" w:firstLineChars="0" w:firstLine="0"/>
        <w:rPr>
          <w:strike/>
        </w:rPr>
      </w:pPr>
      <w:r>
        <w:rPr>
          <w:rFonts w:hint="eastAsia"/>
        </w:rPr>
        <w:t>※计算速度和预测伪距残差（</w:t>
      </w:r>
      <w:r w:rsidRPr="008F52CD">
        <w:rPr>
          <w:rFonts w:hint="eastAsia"/>
          <w:strike/>
        </w:rPr>
        <w:t>速度可以跳过，用上一时刻的输出</w:t>
      </w:r>
      <w:r w:rsidR="008F52CD" w:rsidRPr="008F52CD">
        <w:rPr>
          <w:rFonts w:hint="eastAsia"/>
          <w:strike/>
        </w:rPr>
        <w:t>的位置</w:t>
      </w:r>
      <w:r w:rsidRPr="008F52CD">
        <w:rPr>
          <w:rFonts w:hint="eastAsia"/>
          <w:strike/>
        </w:rPr>
        <w:t>直接作为预测值）</w:t>
      </w:r>
    </w:p>
    <w:p w14:paraId="3CC965F8" w14:textId="5C08471E" w:rsidR="00CB58B0" w:rsidRDefault="00CB58B0" w:rsidP="00CB58B0">
      <w:pPr>
        <w:pStyle w:val="afd"/>
        <w:ind w:left="840" w:firstLineChars="0" w:firstLine="0"/>
      </w:pPr>
      <w:r>
        <w:rPr>
          <w:rFonts w:hint="eastAsia"/>
        </w:rPr>
        <w:t>图构建</w:t>
      </w:r>
    </w:p>
    <w:p w14:paraId="49E25CFC" w14:textId="4CE2ADF7" w:rsidR="00CB58B0" w:rsidRDefault="00CB58B0" w:rsidP="00CB58B0">
      <w:pPr>
        <w:pStyle w:val="afd"/>
        <w:numPr>
          <w:ilvl w:val="0"/>
          <w:numId w:val="30"/>
        </w:numPr>
        <w:ind w:firstLineChars="0"/>
      </w:pPr>
      <w:r>
        <w:rPr>
          <w:rFonts w:hint="eastAsia"/>
        </w:rPr>
        <w:t>GCNN</w:t>
      </w:r>
      <w:r>
        <w:rPr>
          <w:rFonts w:hint="eastAsia"/>
        </w:rPr>
        <w:t>实现</w:t>
      </w:r>
    </w:p>
    <w:p w14:paraId="49FE2B3A" w14:textId="57F12AA2" w:rsidR="00CB58B0" w:rsidRPr="006E5FB9" w:rsidRDefault="00CB58B0" w:rsidP="00CB58B0">
      <w:pPr>
        <w:pStyle w:val="afd"/>
        <w:ind w:left="840" w:firstLineChars="0" w:firstLine="0"/>
      </w:pPr>
      <w:r w:rsidRPr="006E5FB9">
        <w:rPr>
          <w:rFonts w:hint="eastAsia"/>
          <w:strike/>
        </w:rPr>
        <w:t>库调用</w:t>
      </w:r>
      <w:proofErr w:type="spellStart"/>
      <w:r w:rsidR="006E5FB9">
        <w:rPr>
          <w:rFonts w:hint="eastAsia"/>
        </w:rPr>
        <w:t>graphSAGE</w:t>
      </w:r>
      <w:proofErr w:type="spellEnd"/>
      <w:r w:rsidR="006E5FB9">
        <w:rPr>
          <w:rFonts w:hint="eastAsia"/>
        </w:rPr>
        <w:t>代码应用</w:t>
      </w:r>
    </w:p>
    <w:p w14:paraId="7B24729B" w14:textId="36636722" w:rsidR="00CB58B0" w:rsidRDefault="00CB58B0" w:rsidP="00CB58B0">
      <w:pPr>
        <w:pStyle w:val="afd"/>
        <w:ind w:left="840" w:firstLineChars="0" w:firstLine="0"/>
      </w:pPr>
      <w:r>
        <w:rPr>
          <w:rFonts w:hint="eastAsia"/>
        </w:rPr>
        <w:t>※</w:t>
      </w:r>
      <w:r>
        <w:rPr>
          <w:rFonts w:hint="eastAsia"/>
        </w:rPr>
        <w:t>GCNN+</w:t>
      </w:r>
      <w:r>
        <w:rPr>
          <w:rFonts w:hint="eastAsia"/>
        </w:rPr>
        <w:t>循环神经网络</w:t>
      </w:r>
    </w:p>
    <w:p w14:paraId="7264293C" w14:textId="7A6A2AF4" w:rsidR="00CB58B0" w:rsidRDefault="00CB58B0" w:rsidP="00CB58B0">
      <w:pPr>
        <w:pStyle w:val="afd"/>
        <w:ind w:left="840" w:firstLineChars="0" w:firstLine="0"/>
      </w:pPr>
      <w:r>
        <w:rPr>
          <w:rFonts w:hint="eastAsia"/>
        </w:rPr>
        <w:t>训练和测试框架</w:t>
      </w:r>
    </w:p>
    <w:p w14:paraId="5FC66969" w14:textId="216E69E9" w:rsidR="00CB58B0" w:rsidRDefault="00CB58B0" w:rsidP="00CB58B0">
      <w:pPr>
        <w:pStyle w:val="afd"/>
        <w:numPr>
          <w:ilvl w:val="0"/>
          <w:numId w:val="30"/>
        </w:numPr>
        <w:ind w:firstLineChars="0"/>
      </w:pPr>
      <w:r>
        <w:rPr>
          <w:rFonts w:hint="eastAsia"/>
        </w:rPr>
        <w:t xml:space="preserve"> </w:t>
      </w:r>
    </w:p>
    <w:p w14:paraId="23E1D75A" w14:textId="4F509477" w:rsidR="00EB1BA7" w:rsidRDefault="00EB1BA7" w:rsidP="00EB1BA7">
      <w:pPr>
        <w:ind w:firstLineChars="0"/>
      </w:pPr>
    </w:p>
    <w:p w14:paraId="615C771D" w14:textId="29A6F2A4" w:rsidR="00EB1BA7" w:rsidRDefault="00EB1BA7" w:rsidP="00EB1BA7">
      <w:pPr>
        <w:pStyle w:val="1"/>
      </w:pPr>
      <w:r>
        <w:rPr>
          <w:rFonts w:hint="eastAsia"/>
        </w:rPr>
        <w:t>附录</w:t>
      </w:r>
    </w:p>
    <w:p w14:paraId="04B7564C" w14:textId="74A60AA5" w:rsidR="00EB1BA7" w:rsidRDefault="00EB1BA7" w:rsidP="00EB1BA7">
      <w:pPr>
        <w:pStyle w:val="2"/>
      </w:pPr>
      <w:r>
        <w:rPr>
          <w:rFonts w:hint="eastAsia"/>
        </w:rPr>
        <w:t>PCGCNN</w:t>
      </w:r>
      <w:r>
        <w:rPr>
          <w:rFonts w:hint="eastAsia"/>
        </w:rPr>
        <w:t>实现</w:t>
      </w:r>
    </w:p>
    <w:p w14:paraId="77FBB173" w14:textId="77777777" w:rsidR="00EB1BA7" w:rsidRDefault="00EB1BA7" w:rsidP="00EB1BA7">
      <w:pPr>
        <w:ind w:firstLine="480"/>
      </w:pPr>
      <w:r>
        <w:t>import torch</w:t>
      </w:r>
    </w:p>
    <w:p w14:paraId="0DD37042" w14:textId="77777777" w:rsidR="00EB1BA7" w:rsidRDefault="00EB1BA7" w:rsidP="00EB1BA7">
      <w:pPr>
        <w:ind w:firstLine="480"/>
      </w:pPr>
      <w:r>
        <w:t xml:space="preserve">import </w:t>
      </w:r>
      <w:proofErr w:type="spellStart"/>
      <w:r>
        <w:t>torch.</w:t>
      </w:r>
      <w:proofErr w:type="gramStart"/>
      <w:r>
        <w:t>nn.functional</w:t>
      </w:r>
      <w:proofErr w:type="spellEnd"/>
      <w:proofErr w:type="gramEnd"/>
      <w:r>
        <w:t xml:space="preserve"> as F</w:t>
      </w:r>
    </w:p>
    <w:p w14:paraId="0386419D" w14:textId="77777777" w:rsidR="00EB1BA7" w:rsidRDefault="00EB1BA7" w:rsidP="00EB1BA7">
      <w:pPr>
        <w:ind w:firstLine="480"/>
      </w:pPr>
      <w:r>
        <w:t xml:space="preserve">from </w:t>
      </w:r>
      <w:proofErr w:type="spellStart"/>
      <w:r>
        <w:t>torch_</w:t>
      </w:r>
      <w:proofErr w:type="gramStart"/>
      <w:r>
        <w:t>geometric.nn</w:t>
      </w:r>
      <w:proofErr w:type="spellEnd"/>
      <w:proofErr w:type="gramEnd"/>
      <w:r>
        <w:t xml:space="preserve"> import </w:t>
      </w:r>
      <w:proofErr w:type="spellStart"/>
      <w:r>
        <w:t>GCNConv</w:t>
      </w:r>
      <w:proofErr w:type="spellEnd"/>
    </w:p>
    <w:p w14:paraId="508FC8E6" w14:textId="77777777" w:rsidR="00EB1BA7" w:rsidRDefault="00EB1BA7" w:rsidP="00EB1BA7">
      <w:pPr>
        <w:ind w:firstLine="480"/>
      </w:pPr>
    </w:p>
    <w:p w14:paraId="371B077B" w14:textId="77777777" w:rsidR="00EB1BA7" w:rsidRDefault="00EB1BA7" w:rsidP="00EB1BA7">
      <w:pPr>
        <w:ind w:firstLine="480"/>
      </w:pPr>
      <w:r>
        <w:t xml:space="preserve">class </w:t>
      </w:r>
      <w:proofErr w:type="spellStart"/>
      <w:r>
        <w:t>RecurrentGCN</w:t>
      </w:r>
      <w:proofErr w:type="spellEnd"/>
      <w:r>
        <w:t>(</w:t>
      </w:r>
      <w:proofErr w:type="spellStart"/>
      <w:r>
        <w:t>torch.</w:t>
      </w:r>
      <w:proofErr w:type="gramStart"/>
      <w:r>
        <w:t>nn.Module</w:t>
      </w:r>
      <w:proofErr w:type="spellEnd"/>
      <w:proofErr w:type="gramEnd"/>
      <w:r>
        <w:t>):</w:t>
      </w:r>
    </w:p>
    <w:p w14:paraId="22FAD10D" w14:textId="77777777" w:rsidR="00EB1BA7" w:rsidRDefault="00EB1BA7" w:rsidP="00EB1BA7">
      <w:pPr>
        <w:ind w:firstLine="48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in_channels</w:t>
      </w:r>
      <w:proofErr w:type="spellEnd"/>
      <w:r>
        <w:t xml:space="preserve">, </w:t>
      </w:r>
      <w:proofErr w:type="spellStart"/>
      <w:r>
        <w:t>hidden_dim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, T=5):</w:t>
      </w:r>
    </w:p>
    <w:p w14:paraId="0B32B19F" w14:textId="77777777" w:rsidR="00EB1BA7" w:rsidRDefault="00EB1BA7" w:rsidP="00EB1BA7">
      <w:pPr>
        <w:ind w:firstLine="480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RecurrentGCN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32D4E8B2" w14:textId="77777777" w:rsidR="00EB1BA7" w:rsidRDefault="00EB1BA7" w:rsidP="00EB1BA7">
      <w:pPr>
        <w:ind w:firstLine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</w:t>
      </w:r>
      <w:proofErr w:type="spellEnd"/>
      <w:r>
        <w:rPr>
          <w:rFonts w:hint="eastAsia"/>
        </w:rPr>
        <w:t xml:space="preserve"> = T  # </w:t>
      </w:r>
      <w:r>
        <w:rPr>
          <w:rFonts w:hint="eastAsia"/>
        </w:rPr>
        <w:t>递归时间步</w:t>
      </w:r>
    </w:p>
    <w:p w14:paraId="2CEFB687" w14:textId="77777777" w:rsidR="00EB1BA7" w:rsidRDefault="00EB1BA7" w:rsidP="00EB1BA7">
      <w:pPr>
        <w:ind w:firstLine="480"/>
      </w:pPr>
      <w:r>
        <w:t xml:space="preserve">        </w:t>
      </w:r>
      <w:proofErr w:type="gramStart"/>
      <w:r>
        <w:t>self.gcn</w:t>
      </w:r>
      <w:proofErr w:type="gramEnd"/>
      <w:r>
        <w:t xml:space="preserve">1 = </w:t>
      </w:r>
      <w:proofErr w:type="spellStart"/>
      <w:r>
        <w:t>GCNConv</w:t>
      </w:r>
      <w:proofErr w:type="spellEnd"/>
      <w:r>
        <w:t>(</w:t>
      </w:r>
      <w:proofErr w:type="spellStart"/>
      <w:r>
        <w:t>in_channels</w:t>
      </w:r>
      <w:proofErr w:type="spellEnd"/>
      <w:r>
        <w:t xml:space="preserve">, </w:t>
      </w:r>
      <w:proofErr w:type="spellStart"/>
      <w:r>
        <w:t>hidden_dim</w:t>
      </w:r>
      <w:proofErr w:type="spellEnd"/>
      <w:r>
        <w:t>)</w:t>
      </w:r>
    </w:p>
    <w:p w14:paraId="033A25EC" w14:textId="77777777" w:rsidR="00EB1BA7" w:rsidRDefault="00EB1BA7" w:rsidP="00EB1BA7">
      <w:pPr>
        <w:ind w:firstLine="480"/>
      </w:pPr>
      <w:r>
        <w:t xml:space="preserve">        </w:t>
      </w:r>
      <w:proofErr w:type="gramStart"/>
      <w:r>
        <w:t>self.gcn</w:t>
      </w:r>
      <w:proofErr w:type="gramEnd"/>
      <w:r>
        <w:t xml:space="preserve">2 = </w:t>
      </w:r>
      <w:proofErr w:type="spellStart"/>
      <w:r>
        <w:t>GCNConv</w:t>
      </w:r>
      <w:proofErr w:type="spellEnd"/>
      <w:r>
        <w:t>(</w:t>
      </w:r>
      <w:proofErr w:type="spellStart"/>
      <w:r>
        <w:t>hidden_dim</w:t>
      </w:r>
      <w:proofErr w:type="spellEnd"/>
      <w:r>
        <w:t xml:space="preserve">, </w:t>
      </w:r>
      <w:proofErr w:type="spellStart"/>
      <w:r>
        <w:t>hidden_dim</w:t>
      </w:r>
      <w:proofErr w:type="spellEnd"/>
      <w:r>
        <w:t>)</w:t>
      </w:r>
    </w:p>
    <w:p w14:paraId="68CD9025" w14:textId="77777777" w:rsidR="00EB1BA7" w:rsidRDefault="00EB1BA7" w:rsidP="00EB1BA7">
      <w:pPr>
        <w:ind w:firstLine="480"/>
      </w:pPr>
      <w:r>
        <w:t xml:space="preserve">        </w:t>
      </w:r>
      <w:proofErr w:type="spellStart"/>
      <w:r>
        <w:t>self.mlp</w:t>
      </w:r>
      <w:proofErr w:type="spellEnd"/>
      <w:r>
        <w:t xml:space="preserve"> = </w:t>
      </w:r>
      <w:proofErr w:type="spellStart"/>
      <w:r>
        <w:t>torch.</w:t>
      </w:r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hidden_dim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)</w:t>
      </w:r>
    </w:p>
    <w:p w14:paraId="311FCB3D" w14:textId="77777777" w:rsidR="00EB1BA7" w:rsidRDefault="00EB1BA7" w:rsidP="00EB1BA7">
      <w:pPr>
        <w:ind w:firstLine="480"/>
      </w:pPr>
    </w:p>
    <w:p w14:paraId="2BC4ADF1" w14:textId="77777777" w:rsidR="00EB1BA7" w:rsidRDefault="00EB1BA7" w:rsidP="00EB1BA7">
      <w:pPr>
        <w:ind w:firstLine="480"/>
      </w:pPr>
      <w:r>
        <w:t xml:space="preserve">    def </w:t>
      </w:r>
      <w:proofErr w:type="gramStart"/>
      <w:r>
        <w:t>forward(</w:t>
      </w:r>
      <w:proofErr w:type="gramEnd"/>
      <w:r>
        <w:t xml:space="preserve">self, x, </w:t>
      </w:r>
      <w:proofErr w:type="spellStart"/>
      <w:r>
        <w:t>edge_index</w:t>
      </w:r>
      <w:proofErr w:type="spellEnd"/>
      <w:r>
        <w:t>):</w:t>
      </w:r>
    </w:p>
    <w:p w14:paraId="3351B4AB" w14:textId="77777777" w:rsidR="00EB1BA7" w:rsidRDefault="00EB1BA7" w:rsidP="00EB1BA7">
      <w:pPr>
        <w:ind w:firstLine="480"/>
        <w:rPr>
          <w:rFonts w:hint="eastAsia"/>
        </w:rPr>
      </w:pPr>
      <w:r>
        <w:rPr>
          <w:rFonts w:hint="eastAsia"/>
        </w:rPr>
        <w:t xml:space="preserve">        h = x  # </w:t>
      </w:r>
      <w:r>
        <w:rPr>
          <w:rFonts w:hint="eastAsia"/>
        </w:rPr>
        <w:t>初始输入</w:t>
      </w:r>
    </w:p>
    <w:p w14:paraId="608CCDD9" w14:textId="77777777" w:rsidR="00EB1BA7" w:rsidRDefault="00EB1BA7" w:rsidP="00EB1BA7">
      <w:pPr>
        <w:ind w:firstLine="480"/>
      </w:pPr>
    </w:p>
    <w:p w14:paraId="14C1F3D9" w14:textId="77777777" w:rsidR="00EB1BA7" w:rsidRDefault="00EB1BA7" w:rsidP="00EB1BA7">
      <w:pPr>
        <w:ind w:firstLine="480"/>
      </w:pPr>
      <w:r>
        <w:t xml:space="preserve">        for t in range(</w:t>
      </w:r>
      <w:proofErr w:type="spellStart"/>
      <w:proofErr w:type="gramStart"/>
      <w:r>
        <w:t>self.T</w:t>
      </w:r>
      <w:proofErr w:type="spellEnd"/>
      <w:proofErr w:type="gramEnd"/>
      <w:r>
        <w:t xml:space="preserve">):  </w:t>
      </w:r>
    </w:p>
    <w:p w14:paraId="6FB48287" w14:textId="77777777" w:rsidR="00EB1BA7" w:rsidRDefault="00EB1BA7" w:rsidP="00EB1BA7">
      <w:pPr>
        <w:ind w:firstLine="480"/>
      </w:pPr>
      <w:r>
        <w:t xml:space="preserve">            h = </w:t>
      </w:r>
      <w:proofErr w:type="spellStart"/>
      <w:proofErr w:type="gramStart"/>
      <w:r>
        <w:t>F.relu</w:t>
      </w:r>
      <w:proofErr w:type="spellEnd"/>
      <w:proofErr w:type="gramEnd"/>
      <w:r>
        <w:t xml:space="preserve">(self.gcn1(h, </w:t>
      </w:r>
      <w:proofErr w:type="spellStart"/>
      <w:r>
        <w:t>edge_index</w:t>
      </w:r>
      <w:proofErr w:type="spellEnd"/>
      <w:r>
        <w:t>))</w:t>
      </w:r>
    </w:p>
    <w:p w14:paraId="7B0065CF" w14:textId="77777777" w:rsidR="00EB1BA7" w:rsidRDefault="00EB1BA7" w:rsidP="00EB1BA7">
      <w:pPr>
        <w:ind w:firstLine="480"/>
      </w:pPr>
      <w:r>
        <w:t xml:space="preserve">            h = </w:t>
      </w:r>
      <w:proofErr w:type="spellStart"/>
      <w:proofErr w:type="gramStart"/>
      <w:r>
        <w:t>F.relu</w:t>
      </w:r>
      <w:proofErr w:type="spellEnd"/>
      <w:proofErr w:type="gramEnd"/>
      <w:r>
        <w:t xml:space="preserve">(self.gcn2(h, </w:t>
      </w:r>
      <w:proofErr w:type="spellStart"/>
      <w:r>
        <w:t>edge_index</w:t>
      </w:r>
      <w:proofErr w:type="spellEnd"/>
      <w:r>
        <w:t>))</w:t>
      </w:r>
    </w:p>
    <w:p w14:paraId="594E9E46" w14:textId="77777777" w:rsidR="00EB1BA7" w:rsidRDefault="00EB1BA7" w:rsidP="00EB1BA7">
      <w:pPr>
        <w:ind w:firstLine="480"/>
        <w:rPr>
          <w:rFonts w:hint="eastAsia"/>
        </w:rPr>
      </w:pPr>
      <w:r>
        <w:rPr>
          <w:rFonts w:hint="eastAsia"/>
        </w:rPr>
        <w:t xml:space="preserve">            out = </w:t>
      </w:r>
      <w:proofErr w:type="spellStart"/>
      <w:r>
        <w:rPr>
          <w:rFonts w:hint="eastAsia"/>
        </w:rPr>
        <w:t>self.mlp</w:t>
      </w:r>
      <w:proofErr w:type="spellEnd"/>
      <w:r>
        <w:rPr>
          <w:rFonts w:hint="eastAsia"/>
        </w:rPr>
        <w:t xml:space="preserve">(h)  # </w:t>
      </w:r>
      <w:r>
        <w:rPr>
          <w:rFonts w:hint="eastAsia"/>
        </w:rPr>
        <w:t>计算输出</w:t>
      </w:r>
    </w:p>
    <w:p w14:paraId="381AC8CF" w14:textId="77777777" w:rsidR="00EB1BA7" w:rsidRDefault="00EB1BA7" w:rsidP="00EB1BA7">
      <w:pPr>
        <w:ind w:firstLine="480"/>
        <w:rPr>
          <w:rFonts w:hint="eastAsia"/>
        </w:rPr>
      </w:pPr>
      <w:r>
        <w:rPr>
          <w:rFonts w:hint="eastAsia"/>
        </w:rPr>
        <w:t xml:space="preserve">            h = </w:t>
      </w:r>
      <w:proofErr w:type="spellStart"/>
      <w:r>
        <w:rPr>
          <w:rFonts w:hint="eastAsia"/>
        </w:rPr>
        <w:t>self.feedback_transform</w:t>
      </w:r>
      <w:proofErr w:type="spellEnd"/>
      <w:r>
        <w:rPr>
          <w:rFonts w:hint="eastAsia"/>
        </w:rPr>
        <w:t xml:space="preserve">(out, h)  # </w:t>
      </w:r>
      <w:r>
        <w:rPr>
          <w:rFonts w:hint="eastAsia"/>
        </w:rPr>
        <w:t>反馈到下一时刻</w:t>
      </w:r>
    </w:p>
    <w:p w14:paraId="76967DD2" w14:textId="77777777" w:rsidR="00EB1BA7" w:rsidRDefault="00EB1BA7" w:rsidP="00EB1BA7">
      <w:pPr>
        <w:ind w:firstLine="480"/>
      </w:pPr>
    </w:p>
    <w:p w14:paraId="0665CC37" w14:textId="77777777" w:rsidR="00EB1BA7" w:rsidRDefault="00EB1BA7" w:rsidP="00EB1BA7">
      <w:pPr>
        <w:ind w:firstLine="480"/>
        <w:rPr>
          <w:rFonts w:hint="eastAsia"/>
        </w:rPr>
      </w:pPr>
      <w:r>
        <w:rPr>
          <w:rFonts w:hint="eastAsia"/>
        </w:rPr>
        <w:t xml:space="preserve">        return out  # </w:t>
      </w:r>
      <w:r>
        <w:rPr>
          <w:rFonts w:hint="eastAsia"/>
        </w:rPr>
        <w:t>返回最终时刻的输出</w:t>
      </w:r>
    </w:p>
    <w:p w14:paraId="0A581541" w14:textId="77777777" w:rsidR="00EB1BA7" w:rsidRDefault="00EB1BA7" w:rsidP="00EB1BA7">
      <w:pPr>
        <w:ind w:firstLine="480"/>
      </w:pPr>
    </w:p>
    <w:p w14:paraId="703405B9" w14:textId="77777777" w:rsidR="00EB1BA7" w:rsidRDefault="00EB1BA7" w:rsidP="00EB1BA7">
      <w:pPr>
        <w:ind w:firstLine="480"/>
      </w:pPr>
      <w:r>
        <w:t xml:space="preserve">    def </w:t>
      </w:r>
      <w:proofErr w:type="spellStart"/>
      <w:r>
        <w:t>feedback_</w:t>
      </w:r>
      <w:proofErr w:type="gramStart"/>
      <w:r>
        <w:t>transform</w:t>
      </w:r>
      <w:proofErr w:type="spellEnd"/>
      <w:r>
        <w:t>(</w:t>
      </w:r>
      <w:proofErr w:type="gramEnd"/>
      <w:r>
        <w:t>self, out, h):</w:t>
      </w:r>
    </w:p>
    <w:p w14:paraId="16CC835E" w14:textId="77777777" w:rsidR="00EB1BA7" w:rsidRDefault="00EB1BA7" w:rsidP="00EB1BA7">
      <w:pPr>
        <w:ind w:firstLine="480"/>
        <w:rPr>
          <w:rFonts w:hint="eastAsia"/>
        </w:rPr>
      </w:pPr>
      <w:r>
        <w:rPr>
          <w:rFonts w:hint="eastAsia"/>
        </w:rPr>
        <w:t xml:space="preserve">        """</w:t>
      </w:r>
      <w:r>
        <w:rPr>
          <w:rFonts w:hint="eastAsia"/>
        </w:rPr>
        <w:t>将上一时刻输出转换为下一时刻输入</w:t>
      </w:r>
      <w:r>
        <w:rPr>
          <w:rFonts w:hint="eastAsia"/>
        </w:rPr>
        <w:t>"""</w:t>
      </w:r>
    </w:p>
    <w:p w14:paraId="20F3563A" w14:textId="121BBC77" w:rsidR="00EB1BA7" w:rsidRDefault="00EB1BA7" w:rsidP="00EB1BA7">
      <w:pPr>
        <w:ind w:firstLine="480"/>
      </w:pPr>
      <w:r>
        <w:rPr>
          <w:rFonts w:hint="eastAsia"/>
        </w:rPr>
        <w:t xml:space="preserve">        return torch.cat([h, out], dim=-1)  # </w:t>
      </w:r>
      <w:r>
        <w:rPr>
          <w:rFonts w:hint="eastAsia"/>
        </w:rPr>
        <w:t>这里可以换成其他变换</w:t>
      </w:r>
    </w:p>
    <w:p w14:paraId="4D19EE7B" w14:textId="77777777" w:rsidR="00EB1BA7" w:rsidRPr="00EB1BA7" w:rsidRDefault="00EB1BA7" w:rsidP="00EB1BA7">
      <w:pPr>
        <w:ind w:firstLine="480"/>
        <w:rPr>
          <w:rFonts w:hint="eastAsia"/>
        </w:rPr>
      </w:pPr>
    </w:p>
    <w:sectPr w:rsidR="00EB1BA7" w:rsidRPr="00EB1BA7" w:rsidSect="006D0F14">
      <w:headerReference w:type="default" r:id="rId21"/>
      <w:footerReference w:type="default" r:id="rId22"/>
      <w:pgSz w:w="11906" w:h="16838"/>
      <w:pgMar w:top="1440" w:right="1800" w:bottom="1440" w:left="1800" w:header="964" w:footer="102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AEC2B" w14:textId="77777777" w:rsidR="00F07E0C" w:rsidRDefault="00F07E0C" w:rsidP="006C3A37">
      <w:pPr>
        <w:ind w:firstLine="480"/>
      </w:pPr>
      <w:r>
        <w:separator/>
      </w:r>
    </w:p>
  </w:endnote>
  <w:endnote w:type="continuationSeparator" w:id="0">
    <w:p w14:paraId="39ACB7A0" w14:textId="77777777" w:rsidR="00F07E0C" w:rsidRDefault="00F07E0C" w:rsidP="006C3A3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11E91" w14:textId="77777777" w:rsidR="005913BD" w:rsidRDefault="005913BD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08A9F" w14:textId="5881F2F7" w:rsidR="005913BD" w:rsidRDefault="005913BD" w:rsidP="00456023">
    <w:pPr>
      <w:pStyle w:val="ad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413E2" w14:textId="4E0179B3" w:rsidR="005913BD" w:rsidRDefault="005913BD" w:rsidP="009908E7">
    <w:pPr>
      <w:pStyle w:val="ad"/>
      <w:ind w:firstLineChars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335614"/>
      <w:docPartObj>
        <w:docPartGallery w:val="AutoText"/>
      </w:docPartObj>
    </w:sdtPr>
    <w:sdtEndPr/>
    <w:sdtContent>
      <w:p w14:paraId="44F938FE" w14:textId="04B7B7FD" w:rsidR="005913BD" w:rsidRDefault="00F07E0C" w:rsidP="00456023">
        <w:pPr>
          <w:pStyle w:val="ad"/>
          <w:ind w:firstLineChars="0" w:firstLine="0"/>
        </w:pPr>
        <w:r>
          <w:rPr>
            <w:noProof/>
          </w:rPr>
          <w:pict w14:anchorId="4279F553">
            <v:line id="_x0000_s2065" style="position:absolute;flip:y;z-index:251668480;visibility:visible;mso-wrap-style:square;mso-wrap-distance-left:9pt;mso-wrap-distance-top:0;mso-wrap-distance-right:9pt;mso-wrap-distance-bottom:0;mso-position-horizontal-relative:text;mso-position-vertical-relative:text" from="-1.05pt,-4.85pt" to="426.6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" strokecolor="#039" strokeweight="2.25pt"/>
          </w:pict>
        </w:r>
        <w:r w:rsidR="005913BD">
          <w:rPr>
            <w:rFonts w:hint="eastAsia"/>
            <w:sz w:val="20"/>
          </w:rPr>
          <w:t>RCIME</w:t>
        </w:r>
        <w:r w:rsidR="005913BD">
          <w:t xml:space="preserve"> Co. Ltd Confidential. All rights reserved.    Copyright 20</w:t>
        </w:r>
        <w:r w:rsidR="005913BD">
          <w:rPr>
            <w:rFonts w:hint="eastAsia"/>
          </w:rPr>
          <w:t>2</w:t>
        </w:r>
        <w:r w:rsidR="005913BD">
          <w:t>3</w:t>
        </w:r>
        <w:r w:rsidR="005913BD">
          <w:rPr>
            <w:rFonts w:hint="eastAsia"/>
          </w:rPr>
          <w:t xml:space="preserve"> </w:t>
        </w:r>
        <w:r w:rsidR="005913BD">
          <w:t xml:space="preserve">                                  </w:t>
        </w:r>
        <w:r w:rsidR="005913BD">
          <w:fldChar w:fldCharType="begin"/>
        </w:r>
        <w:r w:rsidR="005913BD">
          <w:instrText>PAGE   \* MERGEFORMAT</w:instrText>
        </w:r>
        <w:r w:rsidR="005913BD">
          <w:fldChar w:fldCharType="separate"/>
        </w:r>
        <w:r w:rsidR="005913BD" w:rsidRPr="00527D8A">
          <w:rPr>
            <w:noProof/>
          </w:rPr>
          <w:t>36</w:t>
        </w:r>
        <w:r w:rsidR="005913BD">
          <w:rPr>
            <w:noProof/>
            <w:lang w:val="zh-CN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452408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0C17C31" w14:textId="02A54BDF" w:rsidR="005913BD" w:rsidRDefault="005913BD" w:rsidP="00DE524B">
            <w:pPr>
              <w:pStyle w:val="ad"/>
              <w:ind w:firstLineChars="2000" w:firstLine="360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FD893" w14:textId="0CF7DBA0" w:rsidR="005913BD" w:rsidRPr="0048065D" w:rsidRDefault="005913BD" w:rsidP="0048065D">
    <w:pPr>
      <w:pStyle w:val="ad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CE39" w14:textId="77777777" w:rsidR="00F07E0C" w:rsidRDefault="00F07E0C" w:rsidP="006C3A37">
      <w:pPr>
        <w:ind w:firstLine="480"/>
      </w:pPr>
      <w:r>
        <w:separator/>
      </w:r>
    </w:p>
  </w:footnote>
  <w:footnote w:type="continuationSeparator" w:id="0">
    <w:p w14:paraId="0533EE2B" w14:textId="77777777" w:rsidR="00F07E0C" w:rsidRDefault="00F07E0C" w:rsidP="006C3A3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6EDB" w14:textId="77777777" w:rsidR="005913BD" w:rsidRDefault="005913BD" w:rsidP="009574EA">
    <w:pPr>
      <w:pStyle w:val="af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3B5C9" w14:textId="24984C5F" w:rsidR="005913BD" w:rsidRPr="003B6EFD" w:rsidRDefault="005913BD" w:rsidP="009574EA">
    <w:pPr>
      <w:pStyle w:val="af"/>
      <w:pBdr>
        <w:bottom w:val="none" w:sz="0" w:space="0" w:color="auto"/>
      </w:pBdr>
      <w:ind w:firstLineChars="0" w:firstLine="0"/>
      <w:jc w:val="both"/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F0028" w14:textId="38536A74" w:rsidR="005913BD" w:rsidRPr="003B6EFD" w:rsidRDefault="005913BD" w:rsidP="00224837">
    <w:pPr>
      <w:pStyle w:val="af"/>
      <w:spacing w:before="120"/>
      <w:ind w:firstLineChars="0" w:firstLine="0"/>
      <w:jc w:val="both"/>
      <w:rPr>
        <w:rFonts w:ascii="Arial" w:hAnsi="Arial" w:cs="Arial"/>
        <w:sz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CAFC" w14:textId="40134FF8" w:rsidR="005913BD" w:rsidRPr="00AC5E70" w:rsidRDefault="00F07E0C" w:rsidP="00456023">
    <w:pPr>
      <w:pStyle w:val="af"/>
      <w:spacing w:before="120"/>
      <w:ind w:firstLineChars="0" w:firstLine="0"/>
      <w:jc w:val="both"/>
      <w:rPr>
        <w:sz w:val="21"/>
        <w:szCs w:val="21"/>
      </w:rPr>
    </w:pPr>
    <w:r>
      <w:rPr>
        <w:noProof/>
        <w:sz w:val="21"/>
        <w:szCs w:val="21"/>
      </w:rPr>
      <w:pict w14:anchorId="666C76C1">
        <v:line id="_x0000_s2061" style="position:absolute;left:0;text-align:left;z-index:251663360;visibility:visible;mso-wrap-style:square;mso-wrap-distance-left:9pt;mso-wrap-distance-top:0;mso-wrap-distance-right:9pt;mso-wrap-distance-bottom:0;mso-position-horizontal-relative:text;mso-position-vertical-relative:text" from="-1.05pt,24.75pt" to="425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" strokecolor="#039" strokeweight="2.25pt"/>
      </w:pict>
    </w:r>
    <w:r w:rsidR="005913BD">
      <w:rPr>
        <w:rFonts w:hint="eastAsia"/>
        <w:sz w:val="21"/>
        <w:szCs w:val="21"/>
      </w:rPr>
      <w:t>中科芯（荣成）信息技术产业研究院有限公司</w:t>
    </w:r>
    <w:r w:rsidR="005913BD" w:rsidRPr="003B6EFD">
      <w:rPr>
        <w:sz w:val="21"/>
        <w:szCs w:val="21"/>
      </w:rPr>
      <w:t xml:space="preserve">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50F97" w14:textId="4CC04BEE" w:rsidR="005913BD" w:rsidRPr="00591F7C" w:rsidRDefault="00F07E0C" w:rsidP="0038181A">
    <w:pPr>
      <w:pStyle w:val="af"/>
      <w:spacing w:before="120"/>
      <w:ind w:firstLine="360"/>
      <w:jc w:val="both"/>
      <w:rPr>
        <w:rFonts w:ascii="Arial" w:hAnsi="Arial" w:cs="Arial"/>
        <w:sz w:val="22"/>
      </w:rPr>
    </w:pPr>
    <w:r>
      <w:rPr>
        <w:rFonts w:asciiTheme="minorHAnsi" w:hAnsiTheme="minorHAnsi"/>
        <w:noProof/>
      </w:rPr>
      <w:pict w14:anchorId="73B02E73">
        <v:line id="_x0000_s2066" style="position:absolute;left:0;text-align:left;flip:y;z-index:251670528;visibility:visible;mso-wrap-style:square;mso-wrap-distance-left:9pt;mso-wrap-distance-top:0;mso-wrap-distance-right:9pt;mso-wrap-distance-bottom:0;mso-position-horizontal-relative:text;mso-position-vertical-relative:text" from="-1.35pt,24.2pt" to="417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" strokecolor="#039" strokeweight="2.2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0B9"/>
    <w:multiLevelType w:val="hybridMultilevel"/>
    <w:tmpl w:val="C6623D5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0EE460F4"/>
    <w:multiLevelType w:val="hybridMultilevel"/>
    <w:tmpl w:val="92CC039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114073A1"/>
    <w:multiLevelType w:val="hybridMultilevel"/>
    <w:tmpl w:val="69488760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23AC2F6A"/>
    <w:multiLevelType w:val="hybridMultilevel"/>
    <w:tmpl w:val="4D644D7A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0420C80"/>
    <w:multiLevelType w:val="hybridMultilevel"/>
    <w:tmpl w:val="850EFA48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35E25F86"/>
    <w:multiLevelType w:val="hybridMultilevel"/>
    <w:tmpl w:val="B4D83090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35FD71CE"/>
    <w:multiLevelType w:val="hybridMultilevel"/>
    <w:tmpl w:val="8AA8DA0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39037A18"/>
    <w:multiLevelType w:val="hybridMultilevel"/>
    <w:tmpl w:val="856E3848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3B974B38"/>
    <w:multiLevelType w:val="hybridMultilevel"/>
    <w:tmpl w:val="BAF4BB06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3C401EBE"/>
    <w:multiLevelType w:val="hybridMultilevel"/>
    <w:tmpl w:val="230259D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" w15:restartNumberingAfterBreak="0">
    <w:nsid w:val="4197006C"/>
    <w:multiLevelType w:val="hybridMultilevel"/>
    <w:tmpl w:val="C54ED53E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46FE4FEA"/>
    <w:multiLevelType w:val="hybridMultilevel"/>
    <w:tmpl w:val="33A6C850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4B19310D"/>
    <w:multiLevelType w:val="hybridMultilevel"/>
    <w:tmpl w:val="D3AAE04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3" w15:restartNumberingAfterBreak="0">
    <w:nsid w:val="4BE5526D"/>
    <w:multiLevelType w:val="hybridMultilevel"/>
    <w:tmpl w:val="C562CB42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54422C1E"/>
    <w:multiLevelType w:val="hybridMultilevel"/>
    <w:tmpl w:val="793A0C64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54C26B76"/>
    <w:multiLevelType w:val="hybridMultilevel"/>
    <w:tmpl w:val="3A60DF74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04090011">
      <w:start w:val="1"/>
      <w:numFmt w:val="decimal"/>
      <w:lvlText w:val="%3)"/>
      <w:lvlJc w:val="left"/>
      <w:pPr>
        <w:ind w:left="9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77201AC"/>
    <w:multiLevelType w:val="hybridMultilevel"/>
    <w:tmpl w:val="876E093A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59460CCB"/>
    <w:multiLevelType w:val="hybridMultilevel"/>
    <w:tmpl w:val="CD560448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5A607145"/>
    <w:multiLevelType w:val="hybridMultilevel"/>
    <w:tmpl w:val="56D81924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5B150D02"/>
    <w:multiLevelType w:val="hybridMultilevel"/>
    <w:tmpl w:val="56A44222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619A2F48"/>
    <w:multiLevelType w:val="multilevel"/>
    <w:tmpl w:val="6C62587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" w15:restartNumberingAfterBreak="0">
    <w:nsid w:val="66E119C2"/>
    <w:multiLevelType w:val="hybridMultilevel"/>
    <w:tmpl w:val="C23E731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2C72F7"/>
    <w:multiLevelType w:val="hybridMultilevel"/>
    <w:tmpl w:val="ED32539C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3" w15:restartNumberingAfterBreak="0">
    <w:nsid w:val="74757E87"/>
    <w:multiLevelType w:val="hybridMultilevel"/>
    <w:tmpl w:val="AC48CE4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4" w15:restartNumberingAfterBreak="0">
    <w:nsid w:val="76D0517A"/>
    <w:multiLevelType w:val="hybridMultilevel"/>
    <w:tmpl w:val="E60C0CFA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76D46DC6"/>
    <w:multiLevelType w:val="hybridMultilevel"/>
    <w:tmpl w:val="ED740B3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6" w15:restartNumberingAfterBreak="0">
    <w:nsid w:val="773E523E"/>
    <w:multiLevelType w:val="hybridMultilevel"/>
    <w:tmpl w:val="62B0948C"/>
    <w:lvl w:ilvl="0" w:tplc="982078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7" w15:restartNumberingAfterBreak="0">
    <w:nsid w:val="79075D9B"/>
    <w:multiLevelType w:val="hybridMultilevel"/>
    <w:tmpl w:val="75B05798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8" w15:restartNumberingAfterBreak="0">
    <w:nsid w:val="7A654BB2"/>
    <w:multiLevelType w:val="hybridMultilevel"/>
    <w:tmpl w:val="7164858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1"/>
  </w:num>
  <w:num w:numId="4">
    <w:abstractNumId w:val="2"/>
  </w:num>
  <w:num w:numId="5">
    <w:abstractNumId w:val="13"/>
  </w:num>
  <w:num w:numId="6">
    <w:abstractNumId w:val="16"/>
  </w:num>
  <w:num w:numId="7">
    <w:abstractNumId w:val="18"/>
  </w:num>
  <w:num w:numId="8">
    <w:abstractNumId w:val="3"/>
  </w:num>
  <w:num w:numId="9">
    <w:abstractNumId w:val="4"/>
  </w:num>
  <w:num w:numId="10">
    <w:abstractNumId w:val="10"/>
  </w:num>
  <w:num w:numId="11">
    <w:abstractNumId w:val="19"/>
  </w:num>
  <w:num w:numId="12">
    <w:abstractNumId w:val="8"/>
  </w:num>
  <w:num w:numId="13">
    <w:abstractNumId w:val="22"/>
  </w:num>
  <w:num w:numId="14">
    <w:abstractNumId w:val="9"/>
  </w:num>
  <w:num w:numId="15">
    <w:abstractNumId w:val="23"/>
  </w:num>
  <w:num w:numId="16">
    <w:abstractNumId w:val="27"/>
  </w:num>
  <w:num w:numId="17">
    <w:abstractNumId w:val="21"/>
  </w:num>
  <w:num w:numId="18">
    <w:abstractNumId w:val="15"/>
  </w:num>
  <w:num w:numId="19">
    <w:abstractNumId w:val="12"/>
  </w:num>
  <w:num w:numId="20">
    <w:abstractNumId w:val="6"/>
  </w:num>
  <w:num w:numId="21">
    <w:abstractNumId w:val="17"/>
  </w:num>
  <w:num w:numId="22">
    <w:abstractNumId w:val="14"/>
  </w:num>
  <w:num w:numId="23">
    <w:abstractNumId w:val="7"/>
  </w:num>
  <w:num w:numId="24">
    <w:abstractNumId w:val="24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</w:num>
  <w:num w:numId="29">
    <w:abstractNumId w:val="25"/>
  </w:num>
  <w:num w:numId="30">
    <w:abstractNumId w:val="26"/>
  </w:num>
  <w:num w:numId="31">
    <w:abstractNumId w:val="1"/>
  </w:num>
  <w:num w:numId="32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0NzQ3sDA1MDK1NLZQ0lEKTi0uzszPAykwNKgFAEZIpL4tAAAA"/>
  </w:docVars>
  <w:rsids>
    <w:rsidRoot w:val="4D96564E"/>
    <w:rsid w:val="000006D5"/>
    <w:rsid w:val="00002D63"/>
    <w:rsid w:val="00002F8C"/>
    <w:rsid w:val="00003D29"/>
    <w:rsid w:val="00004609"/>
    <w:rsid w:val="000047AF"/>
    <w:rsid w:val="00005568"/>
    <w:rsid w:val="000060D4"/>
    <w:rsid w:val="0000660E"/>
    <w:rsid w:val="00006955"/>
    <w:rsid w:val="00007B51"/>
    <w:rsid w:val="00007B83"/>
    <w:rsid w:val="00007E46"/>
    <w:rsid w:val="00010D38"/>
    <w:rsid w:val="00011B1A"/>
    <w:rsid w:val="00011DB7"/>
    <w:rsid w:val="00013781"/>
    <w:rsid w:val="00013961"/>
    <w:rsid w:val="00015116"/>
    <w:rsid w:val="00015A9F"/>
    <w:rsid w:val="00016F7E"/>
    <w:rsid w:val="00017605"/>
    <w:rsid w:val="0002044F"/>
    <w:rsid w:val="00021520"/>
    <w:rsid w:val="00021539"/>
    <w:rsid w:val="00021C38"/>
    <w:rsid w:val="00022627"/>
    <w:rsid w:val="00022FD3"/>
    <w:rsid w:val="00023C8F"/>
    <w:rsid w:val="000250D3"/>
    <w:rsid w:val="000253C6"/>
    <w:rsid w:val="0002675A"/>
    <w:rsid w:val="0002711F"/>
    <w:rsid w:val="00027FCD"/>
    <w:rsid w:val="000305E5"/>
    <w:rsid w:val="00032884"/>
    <w:rsid w:val="00032EBB"/>
    <w:rsid w:val="00032FE6"/>
    <w:rsid w:val="0003376D"/>
    <w:rsid w:val="00033B74"/>
    <w:rsid w:val="00034366"/>
    <w:rsid w:val="00034A09"/>
    <w:rsid w:val="00037B66"/>
    <w:rsid w:val="000407DE"/>
    <w:rsid w:val="00041936"/>
    <w:rsid w:val="00041F57"/>
    <w:rsid w:val="00041F75"/>
    <w:rsid w:val="000422AE"/>
    <w:rsid w:val="0004269C"/>
    <w:rsid w:val="000426CE"/>
    <w:rsid w:val="00043327"/>
    <w:rsid w:val="00044C09"/>
    <w:rsid w:val="00044FAC"/>
    <w:rsid w:val="0004534B"/>
    <w:rsid w:val="0004755C"/>
    <w:rsid w:val="000476C1"/>
    <w:rsid w:val="000522B8"/>
    <w:rsid w:val="00052A1C"/>
    <w:rsid w:val="00053383"/>
    <w:rsid w:val="000551F0"/>
    <w:rsid w:val="000573FD"/>
    <w:rsid w:val="000609EF"/>
    <w:rsid w:val="000611E5"/>
    <w:rsid w:val="00061E62"/>
    <w:rsid w:val="000637F5"/>
    <w:rsid w:val="0006455B"/>
    <w:rsid w:val="00064865"/>
    <w:rsid w:val="00065F14"/>
    <w:rsid w:val="00066028"/>
    <w:rsid w:val="0007144A"/>
    <w:rsid w:val="000716D2"/>
    <w:rsid w:val="00071785"/>
    <w:rsid w:val="00071E9B"/>
    <w:rsid w:val="00072EE3"/>
    <w:rsid w:val="000736E2"/>
    <w:rsid w:val="00075446"/>
    <w:rsid w:val="000755A8"/>
    <w:rsid w:val="0007711E"/>
    <w:rsid w:val="0007735E"/>
    <w:rsid w:val="000801D2"/>
    <w:rsid w:val="00080AA6"/>
    <w:rsid w:val="000812A3"/>
    <w:rsid w:val="00082156"/>
    <w:rsid w:val="00083496"/>
    <w:rsid w:val="00083633"/>
    <w:rsid w:val="00083EBA"/>
    <w:rsid w:val="00085489"/>
    <w:rsid w:val="000867C5"/>
    <w:rsid w:val="00086CF5"/>
    <w:rsid w:val="00087112"/>
    <w:rsid w:val="00090D99"/>
    <w:rsid w:val="0009112B"/>
    <w:rsid w:val="0009121B"/>
    <w:rsid w:val="0009254A"/>
    <w:rsid w:val="000927C1"/>
    <w:rsid w:val="00092895"/>
    <w:rsid w:val="00092F7B"/>
    <w:rsid w:val="00093300"/>
    <w:rsid w:val="00094A26"/>
    <w:rsid w:val="0009629D"/>
    <w:rsid w:val="00096753"/>
    <w:rsid w:val="00097705"/>
    <w:rsid w:val="00097C83"/>
    <w:rsid w:val="000A0471"/>
    <w:rsid w:val="000A04D1"/>
    <w:rsid w:val="000A0B43"/>
    <w:rsid w:val="000A1085"/>
    <w:rsid w:val="000A14EB"/>
    <w:rsid w:val="000A1915"/>
    <w:rsid w:val="000A1A4D"/>
    <w:rsid w:val="000A228F"/>
    <w:rsid w:val="000A2396"/>
    <w:rsid w:val="000A24F7"/>
    <w:rsid w:val="000A5077"/>
    <w:rsid w:val="000A59D3"/>
    <w:rsid w:val="000A6C60"/>
    <w:rsid w:val="000A7687"/>
    <w:rsid w:val="000B2499"/>
    <w:rsid w:val="000B2E61"/>
    <w:rsid w:val="000B3591"/>
    <w:rsid w:val="000B3C69"/>
    <w:rsid w:val="000B4A5D"/>
    <w:rsid w:val="000B7D4B"/>
    <w:rsid w:val="000C00E9"/>
    <w:rsid w:val="000C1650"/>
    <w:rsid w:val="000C1E76"/>
    <w:rsid w:val="000C1E7E"/>
    <w:rsid w:val="000C2A9F"/>
    <w:rsid w:val="000C41E4"/>
    <w:rsid w:val="000C6276"/>
    <w:rsid w:val="000C6871"/>
    <w:rsid w:val="000C687A"/>
    <w:rsid w:val="000C7D9B"/>
    <w:rsid w:val="000D006D"/>
    <w:rsid w:val="000D196A"/>
    <w:rsid w:val="000D1FB0"/>
    <w:rsid w:val="000D2798"/>
    <w:rsid w:val="000D2DB1"/>
    <w:rsid w:val="000D379C"/>
    <w:rsid w:val="000D3F9F"/>
    <w:rsid w:val="000D513B"/>
    <w:rsid w:val="000D563C"/>
    <w:rsid w:val="000E06CC"/>
    <w:rsid w:val="000E12DA"/>
    <w:rsid w:val="000E2959"/>
    <w:rsid w:val="000E3DB5"/>
    <w:rsid w:val="000E3F06"/>
    <w:rsid w:val="000E3F82"/>
    <w:rsid w:val="000E4388"/>
    <w:rsid w:val="000E72A7"/>
    <w:rsid w:val="000F0A51"/>
    <w:rsid w:val="000F1390"/>
    <w:rsid w:val="000F1BEB"/>
    <w:rsid w:val="000F1C13"/>
    <w:rsid w:val="000F1DF9"/>
    <w:rsid w:val="000F1F17"/>
    <w:rsid w:val="000F3E78"/>
    <w:rsid w:val="000F5AFF"/>
    <w:rsid w:val="000F5BFC"/>
    <w:rsid w:val="000F633A"/>
    <w:rsid w:val="00100510"/>
    <w:rsid w:val="00101F99"/>
    <w:rsid w:val="00102013"/>
    <w:rsid w:val="00102F62"/>
    <w:rsid w:val="00105FF0"/>
    <w:rsid w:val="0010695A"/>
    <w:rsid w:val="00107EF6"/>
    <w:rsid w:val="00110A0B"/>
    <w:rsid w:val="00110B6E"/>
    <w:rsid w:val="00110D50"/>
    <w:rsid w:val="001115E2"/>
    <w:rsid w:val="0011189B"/>
    <w:rsid w:val="00111FAC"/>
    <w:rsid w:val="0011202B"/>
    <w:rsid w:val="00112138"/>
    <w:rsid w:val="0011245D"/>
    <w:rsid w:val="00114188"/>
    <w:rsid w:val="001151C5"/>
    <w:rsid w:val="0011554E"/>
    <w:rsid w:val="0011565D"/>
    <w:rsid w:val="00116532"/>
    <w:rsid w:val="0011680D"/>
    <w:rsid w:val="001170C2"/>
    <w:rsid w:val="001172AD"/>
    <w:rsid w:val="00120246"/>
    <w:rsid w:val="001207C7"/>
    <w:rsid w:val="00120AEA"/>
    <w:rsid w:val="00121189"/>
    <w:rsid w:val="00121AD7"/>
    <w:rsid w:val="00121DAA"/>
    <w:rsid w:val="00122030"/>
    <w:rsid w:val="00125EA5"/>
    <w:rsid w:val="0012675F"/>
    <w:rsid w:val="00126E2B"/>
    <w:rsid w:val="001273DB"/>
    <w:rsid w:val="00127F23"/>
    <w:rsid w:val="00130777"/>
    <w:rsid w:val="0013109D"/>
    <w:rsid w:val="00132BF5"/>
    <w:rsid w:val="00134120"/>
    <w:rsid w:val="0013698E"/>
    <w:rsid w:val="00136AE5"/>
    <w:rsid w:val="001413F3"/>
    <w:rsid w:val="00141B42"/>
    <w:rsid w:val="00143357"/>
    <w:rsid w:val="00144EB4"/>
    <w:rsid w:val="00144ED3"/>
    <w:rsid w:val="00146563"/>
    <w:rsid w:val="00147F8B"/>
    <w:rsid w:val="00152E53"/>
    <w:rsid w:val="00152E56"/>
    <w:rsid w:val="001535A5"/>
    <w:rsid w:val="00153BD3"/>
    <w:rsid w:val="00154F40"/>
    <w:rsid w:val="0015524A"/>
    <w:rsid w:val="00156E57"/>
    <w:rsid w:val="001571D9"/>
    <w:rsid w:val="00157518"/>
    <w:rsid w:val="00157E6E"/>
    <w:rsid w:val="00160136"/>
    <w:rsid w:val="001607AB"/>
    <w:rsid w:val="001645F6"/>
    <w:rsid w:val="00164CC9"/>
    <w:rsid w:val="00165DB0"/>
    <w:rsid w:val="0016629C"/>
    <w:rsid w:val="001662C2"/>
    <w:rsid w:val="00166DDA"/>
    <w:rsid w:val="00167B09"/>
    <w:rsid w:val="00171B19"/>
    <w:rsid w:val="00172C96"/>
    <w:rsid w:val="00172F45"/>
    <w:rsid w:val="00174377"/>
    <w:rsid w:val="001743F4"/>
    <w:rsid w:val="0017448F"/>
    <w:rsid w:val="001747B6"/>
    <w:rsid w:val="001754AC"/>
    <w:rsid w:val="00175AD5"/>
    <w:rsid w:val="00176CD4"/>
    <w:rsid w:val="00176D61"/>
    <w:rsid w:val="0017701D"/>
    <w:rsid w:val="001774D0"/>
    <w:rsid w:val="00177D44"/>
    <w:rsid w:val="001802D9"/>
    <w:rsid w:val="0018106E"/>
    <w:rsid w:val="001814BC"/>
    <w:rsid w:val="001830DE"/>
    <w:rsid w:val="001840AC"/>
    <w:rsid w:val="001854AC"/>
    <w:rsid w:val="0018555D"/>
    <w:rsid w:val="001867CA"/>
    <w:rsid w:val="00190108"/>
    <w:rsid w:val="00190EFE"/>
    <w:rsid w:val="00192166"/>
    <w:rsid w:val="00192BA6"/>
    <w:rsid w:val="00192F37"/>
    <w:rsid w:val="00193025"/>
    <w:rsid w:val="001946BF"/>
    <w:rsid w:val="0019475C"/>
    <w:rsid w:val="001954F5"/>
    <w:rsid w:val="00195C9C"/>
    <w:rsid w:val="001960C6"/>
    <w:rsid w:val="00196C1F"/>
    <w:rsid w:val="001971E9"/>
    <w:rsid w:val="0019783D"/>
    <w:rsid w:val="00197FD8"/>
    <w:rsid w:val="001A0345"/>
    <w:rsid w:val="001A04D0"/>
    <w:rsid w:val="001A2005"/>
    <w:rsid w:val="001A22E4"/>
    <w:rsid w:val="001A25BC"/>
    <w:rsid w:val="001A35DB"/>
    <w:rsid w:val="001A367B"/>
    <w:rsid w:val="001A3DB0"/>
    <w:rsid w:val="001A62E9"/>
    <w:rsid w:val="001A649A"/>
    <w:rsid w:val="001A702D"/>
    <w:rsid w:val="001A7811"/>
    <w:rsid w:val="001B06EE"/>
    <w:rsid w:val="001B49C6"/>
    <w:rsid w:val="001B5B3E"/>
    <w:rsid w:val="001B7578"/>
    <w:rsid w:val="001C00B1"/>
    <w:rsid w:val="001C0DD7"/>
    <w:rsid w:val="001C1026"/>
    <w:rsid w:val="001C2A04"/>
    <w:rsid w:val="001C2B87"/>
    <w:rsid w:val="001C2C1A"/>
    <w:rsid w:val="001C33A6"/>
    <w:rsid w:val="001C39AE"/>
    <w:rsid w:val="001C3E6B"/>
    <w:rsid w:val="001C62C9"/>
    <w:rsid w:val="001C679C"/>
    <w:rsid w:val="001C6F2E"/>
    <w:rsid w:val="001C7B80"/>
    <w:rsid w:val="001D1CC9"/>
    <w:rsid w:val="001D2110"/>
    <w:rsid w:val="001D21E9"/>
    <w:rsid w:val="001D38EC"/>
    <w:rsid w:val="001D3C9A"/>
    <w:rsid w:val="001D3FCE"/>
    <w:rsid w:val="001D4A9F"/>
    <w:rsid w:val="001D7069"/>
    <w:rsid w:val="001D706C"/>
    <w:rsid w:val="001D7311"/>
    <w:rsid w:val="001D735E"/>
    <w:rsid w:val="001E0B60"/>
    <w:rsid w:val="001E25DD"/>
    <w:rsid w:val="001E28C1"/>
    <w:rsid w:val="001E2EBE"/>
    <w:rsid w:val="001E35AC"/>
    <w:rsid w:val="001E375C"/>
    <w:rsid w:val="001E5274"/>
    <w:rsid w:val="001E5EBC"/>
    <w:rsid w:val="001E6D41"/>
    <w:rsid w:val="001F1529"/>
    <w:rsid w:val="001F2BA7"/>
    <w:rsid w:val="001F3818"/>
    <w:rsid w:val="001F502F"/>
    <w:rsid w:val="001F510F"/>
    <w:rsid w:val="001F7DC3"/>
    <w:rsid w:val="00200101"/>
    <w:rsid w:val="0020040E"/>
    <w:rsid w:val="002010E9"/>
    <w:rsid w:val="002013F5"/>
    <w:rsid w:val="00201C37"/>
    <w:rsid w:val="00201F4B"/>
    <w:rsid w:val="00202CF8"/>
    <w:rsid w:val="00203BB9"/>
    <w:rsid w:val="00207A76"/>
    <w:rsid w:val="00211B1A"/>
    <w:rsid w:val="00212B8D"/>
    <w:rsid w:val="0021394A"/>
    <w:rsid w:val="002139FD"/>
    <w:rsid w:val="002149E4"/>
    <w:rsid w:val="00215BEE"/>
    <w:rsid w:val="002161E9"/>
    <w:rsid w:val="0021651C"/>
    <w:rsid w:val="0021666F"/>
    <w:rsid w:val="002169D6"/>
    <w:rsid w:val="00216B4E"/>
    <w:rsid w:val="00222A5F"/>
    <w:rsid w:val="00222B55"/>
    <w:rsid w:val="002230FE"/>
    <w:rsid w:val="00223185"/>
    <w:rsid w:val="00223C92"/>
    <w:rsid w:val="00224837"/>
    <w:rsid w:val="00224BFA"/>
    <w:rsid w:val="00224D6F"/>
    <w:rsid w:val="002255A0"/>
    <w:rsid w:val="00226BE2"/>
    <w:rsid w:val="00227436"/>
    <w:rsid w:val="0022785A"/>
    <w:rsid w:val="002303C2"/>
    <w:rsid w:val="002319B5"/>
    <w:rsid w:val="002339C2"/>
    <w:rsid w:val="00234D85"/>
    <w:rsid w:val="00234F1F"/>
    <w:rsid w:val="00235020"/>
    <w:rsid w:val="00235404"/>
    <w:rsid w:val="00235842"/>
    <w:rsid w:val="00236F33"/>
    <w:rsid w:val="00237240"/>
    <w:rsid w:val="00240B17"/>
    <w:rsid w:val="00242210"/>
    <w:rsid w:val="0024226B"/>
    <w:rsid w:val="00243368"/>
    <w:rsid w:val="002439A9"/>
    <w:rsid w:val="0024424F"/>
    <w:rsid w:val="002458CF"/>
    <w:rsid w:val="00245AC5"/>
    <w:rsid w:val="00246180"/>
    <w:rsid w:val="00247693"/>
    <w:rsid w:val="002510B3"/>
    <w:rsid w:val="002526A4"/>
    <w:rsid w:val="00252918"/>
    <w:rsid w:val="00252CB1"/>
    <w:rsid w:val="00253A73"/>
    <w:rsid w:val="00260B0A"/>
    <w:rsid w:val="00261237"/>
    <w:rsid w:val="0026201C"/>
    <w:rsid w:val="002633BE"/>
    <w:rsid w:val="002633E4"/>
    <w:rsid w:val="00263694"/>
    <w:rsid w:val="0026371B"/>
    <w:rsid w:val="002647B4"/>
    <w:rsid w:val="00264B7E"/>
    <w:rsid w:val="0026672A"/>
    <w:rsid w:val="00266BA5"/>
    <w:rsid w:val="00266E27"/>
    <w:rsid w:val="00270223"/>
    <w:rsid w:val="002703FC"/>
    <w:rsid w:val="00270F6A"/>
    <w:rsid w:val="00271090"/>
    <w:rsid w:val="00271B44"/>
    <w:rsid w:val="00272085"/>
    <w:rsid w:val="002733B6"/>
    <w:rsid w:val="002737CE"/>
    <w:rsid w:val="00273A0C"/>
    <w:rsid w:val="00274134"/>
    <w:rsid w:val="00274254"/>
    <w:rsid w:val="0027540D"/>
    <w:rsid w:val="00275F7E"/>
    <w:rsid w:val="002762FA"/>
    <w:rsid w:val="00276BBF"/>
    <w:rsid w:val="002819C4"/>
    <w:rsid w:val="00283B1C"/>
    <w:rsid w:val="00283D20"/>
    <w:rsid w:val="002859BE"/>
    <w:rsid w:val="00285EBF"/>
    <w:rsid w:val="00287C23"/>
    <w:rsid w:val="00287ECE"/>
    <w:rsid w:val="00290596"/>
    <w:rsid w:val="00290BED"/>
    <w:rsid w:val="002914DC"/>
    <w:rsid w:val="00293F09"/>
    <w:rsid w:val="00293F99"/>
    <w:rsid w:val="00294CE0"/>
    <w:rsid w:val="00294F3D"/>
    <w:rsid w:val="002959D3"/>
    <w:rsid w:val="00295CB9"/>
    <w:rsid w:val="00295D25"/>
    <w:rsid w:val="00295FE8"/>
    <w:rsid w:val="002A0E5B"/>
    <w:rsid w:val="002A176D"/>
    <w:rsid w:val="002A3F43"/>
    <w:rsid w:val="002A4A5C"/>
    <w:rsid w:val="002A4A7A"/>
    <w:rsid w:val="002A4BEB"/>
    <w:rsid w:val="002A5E4C"/>
    <w:rsid w:val="002A6137"/>
    <w:rsid w:val="002A7015"/>
    <w:rsid w:val="002A7C27"/>
    <w:rsid w:val="002B041F"/>
    <w:rsid w:val="002B0B78"/>
    <w:rsid w:val="002B1AAD"/>
    <w:rsid w:val="002B1FB2"/>
    <w:rsid w:val="002B212D"/>
    <w:rsid w:val="002B2B2C"/>
    <w:rsid w:val="002B2EEC"/>
    <w:rsid w:val="002B3E48"/>
    <w:rsid w:val="002B4757"/>
    <w:rsid w:val="002B4DCA"/>
    <w:rsid w:val="002B5075"/>
    <w:rsid w:val="002B7C74"/>
    <w:rsid w:val="002B7FB1"/>
    <w:rsid w:val="002C02ED"/>
    <w:rsid w:val="002C0EB9"/>
    <w:rsid w:val="002C1A74"/>
    <w:rsid w:val="002C20FB"/>
    <w:rsid w:val="002C35EC"/>
    <w:rsid w:val="002C47E4"/>
    <w:rsid w:val="002C543D"/>
    <w:rsid w:val="002C5EBF"/>
    <w:rsid w:val="002C6874"/>
    <w:rsid w:val="002C6CA1"/>
    <w:rsid w:val="002C7894"/>
    <w:rsid w:val="002D05F4"/>
    <w:rsid w:val="002D0D07"/>
    <w:rsid w:val="002D0E22"/>
    <w:rsid w:val="002D12D4"/>
    <w:rsid w:val="002D3957"/>
    <w:rsid w:val="002D4A88"/>
    <w:rsid w:val="002D4F54"/>
    <w:rsid w:val="002D6DD1"/>
    <w:rsid w:val="002E0716"/>
    <w:rsid w:val="002E1644"/>
    <w:rsid w:val="002E1DEF"/>
    <w:rsid w:val="002E26B9"/>
    <w:rsid w:val="002E29A6"/>
    <w:rsid w:val="002E32C9"/>
    <w:rsid w:val="002E3399"/>
    <w:rsid w:val="002E57FA"/>
    <w:rsid w:val="002E5D46"/>
    <w:rsid w:val="002E6B1E"/>
    <w:rsid w:val="002E7F4C"/>
    <w:rsid w:val="002F0350"/>
    <w:rsid w:val="002F0466"/>
    <w:rsid w:val="002F14E4"/>
    <w:rsid w:val="002F1EED"/>
    <w:rsid w:val="002F2AFC"/>
    <w:rsid w:val="002F2BC6"/>
    <w:rsid w:val="002F2EEB"/>
    <w:rsid w:val="002F3909"/>
    <w:rsid w:val="002F3A90"/>
    <w:rsid w:val="002F3FD8"/>
    <w:rsid w:val="002F4280"/>
    <w:rsid w:val="002F54F1"/>
    <w:rsid w:val="002F5EF6"/>
    <w:rsid w:val="002F76D6"/>
    <w:rsid w:val="002F773D"/>
    <w:rsid w:val="00300204"/>
    <w:rsid w:val="00300B10"/>
    <w:rsid w:val="0030137D"/>
    <w:rsid w:val="003014C7"/>
    <w:rsid w:val="003017FB"/>
    <w:rsid w:val="003020BB"/>
    <w:rsid w:val="00302756"/>
    <w:rsid w:val="003028D3"/>
    <w:rsid w:val="00302BF4"/>
    <w:rsid w:val="00304895"/>
    <w:rsid w:val="003050B3"/>
    <w:rsid w:val="0030637C"/>
    <w:rsid w:val="003071EF"/>
    <w:rsid w:val="003079F6"/>
    <w:rsid w:val="00307A19"/>
    <w:rsid w:val="00310E34"/>
    <w:rsid w:val="00311031"/>
    <w:rsid w:val="0031164F"/>
    <w:rsid w:val="00311CD9"/>
    <w:rsid w:val="00311E77"/>
    <w:rsid w:val="00311FBE"/>
    <w:rsid w:val="0031265B"/>
    <w:rsid w:val="003126BC"/>
    <w:rsid w:val="0031280B"/>
    <w:rsid w:val="00312CFE"/>
    <w:rsid w:val="003133A7"/>
    <w:rsid w:val="00313D42"/>
    <w:rsid w:val="00313DC4"/>
    <w:rsid w:val="00315813"/>
    <w:rsid w:val="00315C3E"/>
    <w:rsid w:val="00315EF0"/>
    <w:rsid w:val="003160F2"/>
    <w:rsid w:val="003161B1"/>
    <w:rsid w:val="00317AC4"/>
    <w:rsid w:val="00320095"/>
    <w:rsid w:val="0032051A"/>
    <w:rsid w:val="00321B03"/>
    <w:rsid w:val="00322548"/>
    <w:rsid w:val="00322D95"/>
    <w:rsid w:val="003236C1"/>
    <w:rsid w:val="003242C9"/>
    <w:rsid w:val="0032454A"/>
    <w:rsid w:val="00326027"/>
    <w:rsid w:val="00327C68"/>
    <w:rsid w:val="00330605"/>
    <w:rsid w:val="00331812"/>
    <w:rsid w:val="003325CF"/>
    <w:rsid w:val="00333111"/>
    <w:rsid w:val="00334662"/>
    <w:rsid w:val="0033537F"/>
    <w:rsid w:val="00335D92"/>
    <w:rsid w:val="0033683C"/>
    <w:rsid w:val="00336A2E"/>
    <w:rsid w:val="00337106"/>
    <w:rsid w:val="00337BAA"/>
    <w:rsid w:val="00341D6A"/>
    <w:rsid w:val="0034319F"/>
    <w:rsid w:val="0034330B"/>
    <w:rsid w:val="003438A0"/>
    <w:rsid w:val="00344BE1"/>
    <w:rsid w:val="00345121"/>
    <w:rsid w:val="00345161"/>
    <w:rsid w:val="003459B0"/>
    <w:rsid w:val="00347B7A"/>
    <w:rsid w:val="00350568"/>
    <w:rsid w:val="00350842"/>
    <w:rsid w:val="003511AE"/>
    <w:rsid w:val="00351A77"/>
    <w:rsid w:val="00351EC3"/>
    <w:rsid w:val="003524BB"/>
    <w:rsid w:val="00352EFF"/>
    <w:rsid w:val="00353DFD"/>
    <w:rsid w:val="00354A5B"/>
    <w:rsid w:val="003551DF"/>
    <w:rsid w:val="003558DA"/>
    <w:rsid w:val="00356E2C"/>
    <w:rsid w:val="0035708C"/>
    <w:rsid w:val="00360B59"/>
    <w:rsid w:val="00360BD5"/>
    <w:rsid w:val="003610BE"/>
    <w:rsid w:val="0036124E"/>
    <w:rsid w:val="00361350"/>
    <w:rsid w:val="003617A5"/>
    <w:rsid w:val="00361896"/>
    <w:rsid w:val="00361D81"/>
    <w:rsid w:val="0036221F"/>
    <w:rsid w:val="00362466"/>
    <w:rsid w:val="003636AB"/>
    <w:rsid w:val="003673AB"/>
    <w:rsid w:val="00367F71"/>
    <w:rsid w:val="00372C48"/>
    <w:rsid w:val="00372EF6"/>
    <w:rsid w:val="00373C41"/>
    <w:rsid w:val="00373D3D"/>
    <w:rsid w:val="00375020"/>
    <w:rsid w:val="003767B4"/>
    <w:rsid w:val="00376B7E"/>
    <w:rsid w:val="00380074"/>
    <w:rsid w:val="00380959"/>
    <w:rsid w:val="0038181A"/>
    <w:rsid w:val="00382750"/>
    <w:rsid w:val="00382F3C"/>
    <w:rsid w:val="00383770"/>
    <w:rsid w:val="00383BEE"/>
    <w:rsid w:val="00385918"/>
    <w:rsid w:val="003879A8"/>
    <w:rsid w:val="00387A29"/>
    <w:rsid w:val="00387A7B"/>
    <w:rsid w:val="003900C0"/>
    <w:rsid w:val="00390334"/>
    <w:rsid w:val="00391309"/>
    <w:rsid w:val="00395242"/>
    <w:rsid w:val="003958BA"/>
    <w:rsid w:val="003959B3"/>
    <w:rsid w:val="00396EBE"/>
    <w:rsid w:val="003971B7"/>
    <w:rsid w:val="00397C9E"/>
    <w:rsid w:val="00397EA3"/>
    <w:rsid w:val="003A00A6"/>
    <w:rsid w:val="003A03F7"/>
    <w:rsid w:val="003A25D9"/>
    <w:rsid w:val="003A3039"/>
    <w:rsid w:val="003A3F78"/>
    <w:rsid w:val="003A43E1"/>
    <w:rsid w:val="003A6D5D"/>
    <w:rsid w:val="003B03F6"/>
    <w:rsid w:val="003B1AB0"/>
    <w:rsid w:val="003B1B48"/>
    <w:rsid w:val="003B22FD"/>
    <w:rsid w:val="003B34AF"/>
    <w:rsid w:val="003B4182"/>
    <w:rsid w:val="003B431A"/>
    <w:rsid w:val="003B4FBE"/>
    <w:rsid w:val="003B57C6"/>
    <w:rsid w:val="003B6C24"/>
    <w:rsid w:val="003B6EFD"/>
    <w:rsid w:val="003B769E"/>
    <w:rsid w:val="003B7828"/>
    <w:rsid w:val="003C01A3"/>
    <w:rsid w:val="003C13AA"/>
    <w:rsid w:val="003C1BCE"/>
    <w:rsid w:val="003C25F1"/>
    <w:rsid w:val="003C280B"/>
    <w:rsid w:val="003C2F75"/>
    <w:rsid w:val="003C45CE"/>
    <w:rsid w:val="003C4F5C"/>
    <w:rsid w:val="003C5229"/>
    <w:rsid w:val="003C5472"/>
    <w:rsid w:val="003C57F0"/>
    <w:rsid w:val="003C5F09"/>
    <w:rsid w:val="003C62AF"/>
    <w:rsid w:val="003C6856"/>
    <w:rsid w:val="003C72FB"/>
    <w:rsid w:val="003C775C"/>
    <w:rsid w:val="003C78D5"/>
    <w:rsid w:val="003C7A29"/>
    <w:rsid w:val="003C7B2D"/>
    <w:rsid w:val="003C7ECF"/>
    <w:rsid w:val="003C7EDC"/>
    <w:rsid w:val="003D0AC6"/>
    <w:rsid w:val="003D1E10"/>
    <w:rsid w:val="003D2896"/>
    <w:rsid w:val="003D3571"/>
    <w:rsid w:val="003D3D24"/>
    <w:rsid w:val="003D40BF"/>
    <w:rsid w:val="003D43C4"/>
    <w:rsid w:val="003D4C74"/>
    <w:rsid w:val="003D4D5F"/>
    <w:rsid w:val="003D5AB3"/>
    <w:rsid w:val="003D603B"/>
    <w:rsid w:val="003E089B"/>
    <w:rsid w:val="003E13D5"/>
    <w:rsid w:val="003E175A"/>
    <w:rsid w:val="003E1A7D"/>
    <w:rsid w:val="003E285D"/>
    <w:rsid w:val="003E2B2B"/>
    <w:rsid w:val="003E2CE8"/>
    <w:rsid w:val="003E2EEE"/>
    <w:rsid w:val="003E345B"/>
    <w:rsid w:val="003E3AD5"/>
    <w:rsid w:val="003E4F01"/>
    <w:rsid w:val="003E5F4E"/>
    <w:rsid w:val="003E615E"/>
    <w:rsid w:val="003E7DC5"/>
    <w:rsid w:val="003F0BD7"/>
    <w:rsid w:val="003F0E1E"/>
    <w:rsid w:val="003F16C7"/>
    <w:rsid w:val="003F1F5C"/>
    <w:rsid w:val="003F2AA5"/>
    <w:rsid w:val="003F2AFD"/>
    <w:rsid w:val="003F33A2"/>
    <w:rsid w:val="003F42DA"/>
    <w:rsid w:val="003F47CE"/>
    <w:rsid w:val="003F6435"/>
    <w:rsid w:val="003F66A4"/>
    <w:rsid w:val="003F7559"/>
    <w:rsid w:val="003F76E0"/>
    <w:rsid w:val="003F79F1"/>
    <w:rsid w:val="003F7FD0"/>
    <w:rsid w:val="004009B9"/>
    <w:rsid w:val="00401656"/>
    <w:rsid w:val="00401769"/>
    <w:rsid w:val="004019DA"/>
    <w:rsid w:val="00401AA6"/>
    <w:rsid w:val="004021C6"/>
    <w:rsid w:val="00402856"/>
    <w:rsid w:val="004034AA"/>
    <w:rsid w:val="00403E02"/>
    <w:rsid w:val="004041FD"/>
    <w:rsid w:val="0040653B"/>
    <w:rsid w:val="00407E31"/>
    <w:rsid w:val="004123C4"/>
    <w:rsid w:val="00412481"/>
    <w:rsid w:val="00412767"/>
    <w:rsid w:val="00412BB9"/>
    <w:rsid w:val="00412CC0"/>
    <w:rsid w:val="00412DB3"/>
    <w:rsid w:val="00413991"/>
    <w:rsid w:val="00415746"/>
    <w:rsid w:val="004160A0"/>
    <w:rsid w:val="00416743"/>
    <w:rsid w:val="00416B16"/>
    <w:rsid w:val="00416D6B"/>
    <w:rsid w:val="00416DD1"/>
    <w:rsid w:val="00417903"/>
    <w:rsid w:val="0042201C"/>
    <w:rsid w:val="00422C48"/>
    <w:rsid w:val="00422F4D"/>
    <w:rsid w:val="00424B3F"/>
    <w:rsid w:val="004251B9"/>
    <w:rsid w:val="004268E3"/>
    <w:rsid w:val="00426D08"/>
    <w:rsid w:val="00427D4A"/>
    <w:rsid w:val="00427D52"/>
    <w:rsid w:val="0043032B"/>
    <w:rsid w:val="00430600"/>
    <w:rsid w:val="00430764"/>
    <w:rsid w:val="00430DB3"/>
    <w:rsid w:val="00431C68"/>
    <w:rsid w:val="00431F7E"/>
    <w:rsid w:val="0043268C"/>
    <w:rsid w:val="0043327E"/>
    <w:rsid w:val="0043394C"/>
    <w:rsid w:val="00434456"/>
    <w:rsid w:val="00434648"/>
    <w:rsid w:val="004358F2"/>
    <w:rsid w:val="00435CB7"/>
    <w:rsid w:val="004370A0"/>
    <w:rsid w:val="00437214"/>
    <w:rsid w:val="00437C91"/>
    <w:rsid w:val="004405B3"/>
    <w:rsid w:val="00440FE8"/>
    <w:rsid w:val="00442A09"/>
    <w:rsid w:val="00442CE2"/>
    <w:rsid w:val="0044302F"/>
    <w:rsid w:val="00444F67"/>
    <w:rsid w:val="00444FBD"/>
    <w:rsid w:val="00446469"/>
    <w:rsid w:val="00447199"/>
    <w:rsid w:val="004477EE"/>
    <w:rsid w:val="0044794A"/>
    <w:rsid w:val="00450680"/>
    <w:rsid w:val="0045217B"/>
    <w:rsid w:val="00454041"/>
    <w:rsid w:val="004540D1"/>
    <w:rsid w:val="004559E0"/>
    <w:rsid w:val="00455AC3"/>
    <w:rsid w:val="00455E78"/>
    <w:rsid w:val="00456023"/>
    <w:rsid w:val="00456BFB"/>
    <w:rsid w:val="004602A2"/>
    <w:rsid w:val="004604B4"/>
    <w:rsid w:val="0046344D"/>
    <w:rsid w:val="004635BD"/>
    <w:rsid w:val="00463CB8"/>
    <w:rsid w:val="00463E22"/>
    <w:rsid w:val="00464B73"/>
    <w:rsid w:val="00465D0F"/>
    <w:rsid w:val="0046644F"/>
    <w:rsid w:val="00466AB7"/>
    <w:rsid w:val="00466DA1"/>
    <w:rsid w:val="0046726A"/>
    <w:rsid w:val="004678CF"/>
    <w:rsid w:val="00470227"/>
    <w:rsid w:val="00471628"/>
    <w:rsid w:val="00471B0E"/>
    <w:rsid w:val="004721CB"/>
    <w:rsid w:val="0047231F"/>
    <w:rsid w:val="0047240D"/>
    <w:rsid w:val="004724F3"/>
    <w:rsid w:val="00473216"/>
    <w:rsid w:val="004734CF"/>
    <w:rsid w:val="00473A59"/>
    <w:rsid w:val="00474240"/>
    <w:rsid w:val="00474913"/>
    <w:rsid w:val="00475E2B"/>
    <w:rsid w:val="004778A8"/>
    <w:rsid w:val="00477D61"/>
    <w:rsid w:val="0048065D"/>
    <w:rsid w:val="0048068F"/>
    <w:rsid w:val="0048143D"/>
    <w:rsid w:val="00481B44"/>
    <w:rsid w:val="00481FB3"/>
    <w:rsid w:val="004820FC"/>
    <w:rsid w:val="00482F6C"/>
    <w:rsid w:val="00482F94"/>
    <w:rsid w:val="00482FC0"/>
    <w:rsid w:val="00483A98"/>
    <w:rsid w:val="00483CFA"/>
    <w:rsid w:val="00485C74"/>
    <w:rsid w:val="004868AF"/>
    <w:rsid w:val="00486B33"/>
    <w:rsid w:val="00486D0E"/>
    <w:rsid w:val="00486F73"/>
    <w:rsid w:val="004872E0"/>
    <w:rsid w:val="004917A5"/>
    <w:rsid w:val="0049231E"/>
    <w:rsid w:val="004926D6"/>
    <w:rsid w:val="0049601F"/>
    <w:rsid w:val="0049681A"/>
    <w:rsid w:val="00497BEF"/>
    <w:rsid w:val="00497EEE"/>
    <w:rsid w:val="004A0824"/>
    <w:rsid w:val="004A0EB3"/>
    <w:rsid w:val="004A16CD"/>
    <w:rsid w:val="004A2E9A"/>
    <w:rsid w:val="004A3B8F"/>
    <w:rsid w:val="004A4A47"/>
    <w:rsid w:val="004A4BF3"/>
    <w:rsid w:val="004A6060"/>
    <w:rsid w:val="004A69D4"/>
    <w:rsid w:val="004A6CD6"/>
    <w:rsid w:val="004B18AF"/>
    <w:rsid w:val="004B21FE"/>
    <w:rsid w:val="004B2877"/>
    <w:rsid w:val="004B2F68"/>
    <w:rsid w:val="004B36BD"/>
    <w:rsid w:val="004B62CC"/>
    <w:rsid w:val="004B7335"/>
    <w:rsid w:val="004B752B"/>
    <w:rsid w:val="004B783E"/>
    <w:rsid w:val="004C228E"/>
    <w:rsid w:val="004C240B"/>
    <w:rsid w:val="004C2A76"/>
    <w:rsid w:val="004C42A3"/>
    <w:rsid w:val="004C54DE"/>
    <w:rsid w:val="004C698D"/>
    <w:rsid w:val="004C6BCC"/>
    <w:rsid w:val="004C6D4A"/>
    <w:rsid w:val="004C70EE"/>
    <w:rsid w:val="004C74EA"/>
    <w:rsid w:val="004C7AB0"/>
    <w:rsid w:val="004D0338"/>
    <w:rsid w:val="004D0F37"/>
    <w:rsid w:val="004D25A6"/>
    <w:rsid w:val="004D73ED"/>
    <w:rsid w:val="004D7432"/>
    <w:rsid w:val="004E0A4C"/>
    <w:rsid w:val="004E1F2B"/>
    <w:rsid w:val="004E27A1"/>
    <w:rsid w:val="004E306B"/>
    <w:rsid w:val="004E42FB"/>
    <w:rsid w:val="004E4495"/>
    <w:rsid w:val="004E7B03"/>
    <w:rsid w:val="004E7D35"/>
    <w:rsid w:val="004F243C"/>
    <w:rsid w:val="004F2EE0"/>
    <w:rsid w:val="004F305B"/>
    <w:rsid w:val="004F37FD"/>
    <w:rsid w:val="004F4289"/>
    <w:rsid w:val="004F43A9"/>
    <w:rsid w:val="004F4A39"/>
    <w:rsid w:val="004F53DD"/>
    <w:rsid w:val="004F5726"/>
    <w:rsid w:val="004F5DA7"/>
    <w:rsid w:val="004F6F54"/>
    <w:rsid w:val="004F7B8D"/>
    <w:rsid w:val="00500A1D"/>
    <w:rsid w:val="00501F59"/>
    <w:rsid w:val="005023C1"/>
    <w:rsid w:val="00502563"/>
    <w:rsid w:val="00502730"/>
    <w:rsid w:val="00506FE6"/>
    <w:rsid w:val="0050754C"/>
    <w:rsid w:val="00511948"/>
    <w:rsid w:val="00511DCB"/>
    <w:rsid w:val="00512362"/>
    <w:rsid w:val="0051425D"/>
    <w:rsid w:val="0051494E"/>
    <w:rsid w:val="00516050"/>
    <w:rsid w:val="00516663"/>
    <w:rsid w:val="005174AD"/>
    <w:rsid w:val="00520125"/>
    <w:rsid w:val="00520C3A"/>
    <w:rsid w:val="00522BB1"/>
    <w:rsid w:val="00523140"/>
    <w:rsid w:val="005266F6"/>
    <w:rsid w:val="00526CA3"/>
    <w:rsid w:val="00527D8A"/>
    <w:rsid w:val="00530436"/>
    <w:rsid w:val="0053131D"/>
    <w:rsid w:val="00531A35"/>
    <w:rsid w:val="00531BD8"/>
    <w:rsid w:val="00532067"/>
    <w:rsid w:val="0053340E"/>
    <w:rsid w:val="0053391D"/>
    <w:rsid w:val="00535CA7"/>
    <w:rsid w:val="00535DE3"/>
    <w:rsid w:val="00536E4E"/>
    <w:rsid w:val="0053760D"/>
    <w:rsid w:val="00537D20"/>
    <w:rsid w:val="00540A7F"/>
    <w:rsid w:val="00540C97"/>
    <w:rsid w:val="00541A0D"/>
    <w:rsid w:val="00542DAE"/>
    <w:rsid w:val="0054321B"/>
    <w:rsid w:val="0054357E"/>
    <w:rsid w:val="00543BE8"/>
    <w:rsid w:val="00544454"/>
    <w:rsid w:val="005452CA"/>
    <w:rsid w:val="005464CD"/>
    <w:rsid w:val="00546699"/>
    <w:rsid w:val="005477AF"/>
    <w:rsid w:val="00547DF8"/>
    <w:rsid w:val="005505D1"/>
    <w:rsid w:val="00551E6C"/>
    <w:rsid w:val="0055238E"/>
    <w:rsid w:val="0055258F"/>
    <w:rsid w:val="0055358A"/>
    <w:rsid w:val="00555D3C"/>
    <w:rsid w:val="005560EE"/>
    <w:rsid w:val="0055679A"/>
    <w:rsid w:val="00556A47"/>
    <w:rsid w:val="005571DE"/>
    <w:rsid w:val="0055722C"/>
    <w:rsid w:val="00557B79"/>
    <w:rsid w:val="00557BF7"/>
    <w:rsid w:val="00557D95"/>
    <w:rsid w:val="00557DDB"/>
    <w:rsid w:val="00560820"/>
    <w:rsid w:val="00560CAF"/>
    <w:rsid w:val="00561EAC"/>
    <w:rsid w:val="00562A2A"/>
    <w:rsid w:val="00562DC6"/>
    <w:rsid w:val="00563D69"/>
    <w:rsid w:val="005659D7"/>
    <w:rsid w:val="00566200"/>
    <w:rsid w:val="0056620C"/>
    <w:rsid w:val="0056658B"/>
    <w:rsid w:val="00567020"/>
    <w:rsid w:val="00567258"/>
    <w:rsid w:val="00567361"/>
    <w:rsid w:val="00570186"/>
    <w:rsid w:val="00570BAE"/>
    <w:rsid w:val="0057135E"/>
    <w:rsid w:val="00572A62"/>
    <w:rsid w:val="00572FA9"/>
    <w:rsid w:val="005739E1"/>
    <w:rsid w:val="00573C38"/>
    <w:rsid w:val="00573E04"/>
    <w:rsid w:val="0057437F"/>
    <w:rsid w:val="00575C24"/>
    <w:rsid w:val="00577A9D"/>
    <w:rsid w:val="00580C0F"/>
    <w:rsid w:val="00580DEF"/>
    <w:rsid w:val="00580F9C"/>
    <w:rsid w:val="0058147D"/>
    <w:rsid w:val="005816DB"/>
    <w:rsid w:val="00581CF9"/>
    <w:rsid w:val="00582AB0"/>
    <w:rsid w:val="005831F8"/>
    <w:rsid w:val="00583CAE"/>
    <w:rsid w:val="00583CFB"/>
    <w:rsid w:val="00585392"/>
    <w:rsid w:val="00585991"/>
    <w:rsid w:val="005862AC"/>
    <w:rsid w:val="005865B6"/>
    <w:rsid w:val="00587B7A"/>
    <w:rsid w:val="00587D4C"/>
    <w:rsid w:val="00590368"/>
    <w:rsid w:val="00591365"/>
    <w:rsid w:val="005913BD"/>
    <w:rsid w:val="005914B2"/>
    <w:rsid w:val="00591C3A"/>
    <w:rsid w:val="005938A8"/>
    <w:rsid w:val="005939ED"/>
    <w:rsid w:val="005954FA"/>
    <w:rsid w:val="005955A0"/>
    <w:rsid w:val="00595B31"/>
    <w:rsid w:val="00595BE6"/>
    <w:rsid w:val="00595F05"/>
    <w:rsid w:val="00596704"/>
    <w:rsid w:val="00597C6C"/>
    <w:rsid w:val="005A10B5"/>
    <w:rsid w:val="005A1FD5"/>
    <w:rsid w:val="005A33BF"/>
    <w:rsid w:val="005A3453"/>
    <w:rsid w:val="005A3A18"/>
    <w:rsid w:val="005A4129"/>
    <w:rsid w:val="005A4319"/>
    <w:rsid w:val="005A5CDB"/>
    <w:rsid w:val="005A6F65"/>
    <w:rsid w:val="005A73E7"/>
    <w:rsid w:val="005A7472"/>
    <w:rsid w:val="005A7EA4"/>
    <w:rsid w:val="005B026A"/>
    <w:rsid w:val="005B0694"/>
    <w:rsid w:val="005B0931"/>
    <w:rsid w:val="005B0D6B"/>
    <w:rsid w:val="005B0DF7"/>
    <w:rsid w:val="005B1739"/>
    <w:rsid w:val="005B18F8"/>
    <w:rsid w:val="005B1BCE"/>
    <w:rsid w:val="005B348B"/>
    <w:rsid w:val="005B35B5"/>
    <w:rsid w:val="005B38B2"/>
    <w:rsid w:val="005B398E"/>
    <w:rsid w:val="005B42F0"/>
    <w:rsid w:val="005B4D0F"/>
    <w:rsid w:val="005B58C6"/>
    <w:rsid w:val="005B5969"/>
    <w:rsid w:val="005B6454"/>
    <w:rsid w:val="005B67CB"/>
    <w:rsid w:val="005B6817"/>
    <w:rsid w:val="005B6B21"/>
    <w:rsid w:val="005B753C"/>
    <w:rsid w:val="005C02CB"/>
    <w:rsid w:val="005C2BAA"/>
    <w:rsid w:val="005C2BF1"/>
    <w:rsid w:val="005C36AF"/>
    <w:rsid w:val="005C3E66"/>
    <w:rsid w:val="005C5021"/>
    <w:rsid w:val="005C52E9"/>
    <w:rsid w:val="005C5590"/>
    <w:rsid w:val="005C57E4"/>
    <w:rsid w:val="005C6060"/>
    <w:rsid w:val="005C69C2"/>
    <w:rsid w:val="005C6C97"/>
    <w:rsid w:val="005C77D2"/>
    <w:rsid w:val="005D0504"/>
    <w:rsid w:val="005D098D"/>
    <w:rsid w:val="005D0AB9"/>
    <w:rsid w:val="005D17F2"/>
    <w:rsid w:val="005D283A"/>
    <w:rsid w:val="005D3CAF"/>
    <w:rsid w:val="005D6337"/>
    <w:rsid w:val="005E0395"/>
    <w:rsid w:val="005E1265"/>
    <w:rsid w:val="005E16B7"/>
    <w:rsid w:val="005E19DC"/>
    <w:rsid w:val="005E1F0D"/>
    <w:rsid w:val="005E2F20"/>
    <w:rsid w:val="005E3C79"/>
    <w:rsid w:val="005E4423"/>
    <w:rsid w:val="005E4B1F"/>
    <w:rsid w:val="005E4BD7"/>
    <w:rsid w:val="005E4CD3"/>
    <w:rsid w:val="005E6A0F"/>
    <w:rsid w:val="005F04B7"/>
    <w:rsid w:val="005F0522"/>
    <w:rsid w:val="005F135C"/>
    <w:rsid w:val="005F1987"/>
    <w:rsid w:val="005F27A0"/>
    <w:rsid w:val="005F2CCE"/>
    <w:rsid w:val="005F4780"/>
    <w:rsid w:val="005F5471"/>
    <w:rsid w:val="005F666B"/>
    <w:rsid w:val="005F71F1"/>
    <w:rsid w:val="005F7724"/>
    <w:rsid w:val="00600B21"/>
    <w:rsid w:val="00602084"/>
    <w:rsid w:val="00602D54"/>
    <w:rsid w:val="00603304"/>
    <w:rsid w:val="00605221"/>
    <w:rsid w:val="00605D96"/>
    <w:rsid w:val="00606324"/>
    <w:rsid w:val="006067DE"/>
    <w:rsid w:val="00610445"/>
    <w:rsid w:val="00610ABA"/>
    <w:rsid w:val="00610DE4"/>
    <w:rsid w:val="0061145E"/>
    <w:rsid w:val="006115F9"/>
    <w:rsid w:val="0061272B"/>
    <w:rsid w:val="00612CFD"/>
    <w:rsid w:val="00612D11"/>
    <w:rsid w:val="00613C69"/>
    <w:rsid w:val="00613F33"/>
    <w:rsid w:val="006145E8"/>
    <w:rsid w:val="00614892"/>
    <w:rsid w:val="00614ABF"/>
    <w:rsid w:val="00614EC8"/>
    <w:rsid w:val="0061523D"/>
    <w:rsid w:val="00616E47"/>
    <w:rsid w:val="00617595"/>
    <w:rsid w:val="00617CD5"/>
    <w:rsid w:val="00617E31"/>
    <w:rsid w:val="00620BE7"/>
    <w:rsid w:val="00621D8A"/>
    <w:rsid w:val="006236EB"/>
    <w:rsid w:val="00623BDA"/>
    <w:rsid w:val="006241C5"/>
    <w:rsid w:val="006242C3"/>
    <w:rsid w:val="00624310"/>
    <w:rsid w:val="00624585"/>
    <w:rsid w:val="00625385"/>
    <w:rsid w:val="00626AE8"/>
    <w:rsid w:val="00626BC5"/>
    <w:rsid w:val="00626CB7"/>
    <w:rsid w:val="006271E4"/>
    <w:rsid w:val="00627A68"/>
    <w:rsid w:val="006300FE"/>
    <w:rsid w:val="00630847"/>
    <w:rsid w:val="00631954"/>
    <w:rsid w:val="00632229"/>
    <w:rsid w:val="00632F6E"/>
    <w:rsid w:val="00635521"/>
    <w:rsid w:val="00637895"/>
    <w:rsid w:val="00637C6E"/>
    <w:rsid w:val="00637CCE"/>
    <w:rsid w:val="006418F4"/>
    <w:rsid w:val="00641A15"/>
    <w:rsid w:val="006429BF"/>
    <w:rsid w:val="00642A08"/>
    <w:rsid w:val="00642DAC"/>
    <w:rsid w:val="00643A02"/>
    <w:rsid w:val="00643CA9"/>
    <w:rsid w:val="0064432F"/>
    <w:rsid w:val="006449A6"/>
    <w:rsid w:val="00645962"/>
    <w:rsid w:val="006459C7"/>
    <w:rsid w:val="00646347"/>
    <w:rsid w:val="0064714C"/>
    <w:rsid w:val="00650670"/>
    <w:rsid w:val="0065209B"/>
    <w:rsid w:val="006522E2"/>
    <w:rsid w:val="006542F1"/>
    <w:rsid w:val="0065488A"/>
    <w:rsid w:val="00654FAA"/>
    <w:rsid w:val="006551C7"/>
    <w:rsid w:val="00656419"/>
    <w:rsid w:val="0065682D"/>
    <w:rsid w:val="006568C0"/>
    <w:rsid w:val="006603EE"/>
    <w:rsid w:val="0066087E"/>
    <w:rsid w:val="006610A3"/>
    <w:rsid w:val="0066184D"/>
    <w:rsid w:val="00663563"/>
    <w:rsid w:val="00663E9D"/>
    <w:rsid w:val="006652E4"/>
    <w:rsid w:val="00665DA6"/>
    <w:rsid w:val="006664D5"/>
    <w:rsid w:val="00666CEB"/>
    <w:rsid w:val="00667898"/>
    <w:rsid w:val="00667F84"/>
    <w:rsid w:val="0067005F"/>
    <w:rsid w:val="00670C9D"/>
    <w:rsid w:val="0067140B"/>
    <w:rsid w:val="0067393E"/>
    <w:rsid w:val="0067499B"/>
    <w:rsid w:val="006760E1"/>
    <w:rsid w:val="00676319"/>
    <w:rsid w:val="0067761B"/>
    <w:rsid w:val="006777BA"/>
    <w:rsid w:val="006800DB"/>
    <w:rsid w:val="0068107D"/>
    <w:rsid w:val="006812E5"/>
    <w:rsid w:val="00681C24"/>
    <w:rsid w:val="00681FA7"/>
    <w:rsid w:val="006828FB"/>
    <w:rsid w:val="006836F0"/>
    <w:rsid w:val="006838A2"/>
    <w:rsid w:val="00683E4D"/>
    <w:rsid w:val="006846C6"/>
    <w:rsid w:val="00684AE9"/>
    <w:rsid w:val="00685D03"/>
    <w:rsid w:val="0068635F"/>
    <w:rsid w:val="00687449"/>
    <w:rsid w:val="00687B0E"/>
    <w:rsid w:val="00687F24"/>
    <w:rsid w:val="0069000B"/>
    <w:rsid w:val="0069040A"/>
    <w:rsid w:val="00691154"/>
    <w:rsid w:val="00692DA0"/>
    <w:rsid w:val="00692FC5"/>
    <w:rsid w:val="00693DA8"/>
    <w:rsid w:val="0069422D"/>
    <w:rsid w:val="006953FF"/>
    <w:rsid w:val="00696783"/>
    <w:rsid w:val="006969D8"/>
    <w:rsid w:val="00696B29"/>
    <w:rsid w:val="006A09B2"/>
    <w:rsid w:val="006A1FB3"/>
    <w:rsid w:val="006A3514"/>
    <w:rsid w:val="006A3F72"/>
    <w:rsid w:val="006A46F0"/>
    <w:rsid w:val="006A4E04"/>
    <w:rsid w:val="006A5A8C"/>
    <w:rsid w:val="006A6432"/>
    <w:rsid w:val="006A695E"/>
    <w:rsid w:val="006A6A68"/>
    <w:rsid w:val="006A7CB5"/>
    <w:rsid w:val="006B0D4E"/>
    <w:rsid w:val="006B1AB6"/>
    <w:rsid w:val="006B2CF1"/>
    <w:rsid w:val="006B3454"/>
    <w:rsid w:val="006B3AC1"/>
    <w:rsid w:val="006B3D42"/>
    <w:rsid w:val="006B5C9B"/>
    <w:rsid w:val="006B606E"/>
    <w:rsid w:val="006C1C48"/>
    <w:rsid w:val="006C35AA"/>
    <w:rsid w:val="006C3A37"/>
    <w:rsid w:val="006C3C2C"/>
    <w:rsid w:val="006C4450"/>
    <w:rsid w:val="006C4C7B"/>
    <w:rsid w:val="006C60F6"/>
    <w:rsid w:val="006C62BD"/>
    <w:rsid w:val="006C6D26"/>
    <w:rsid w:val="006C734C"/>
    <w:rsid w:val="006D003B"/>
    <w:rsid w:val="006D0066"/>
    <w:rsid w:val="006D0B16"/>
    <w:rsid w:val="006D0F14"/>
    <w:rsid w:val="006D20C8"/>
    <w:rsid w:val="006D2D2D"/>
    <w:rsid w:val="006D3927"/>
    <w:rsid w:val="006D4A4B"/>
    <w:rsid w:val="006D53EC"/>
    <w:rsid w:val="006D564A"/>
    <w:rsid w:val="006D5FA3"/>
    <w:rsid w:val="006D78C9"/>
    <w:rsid w:val="006E0B1E"/>
    <w:rsid w:val="006E1466"/>
    <w:rsid w:val="006E1E03"/>
    <w:rsid w:val="006E3942"/>
    <w:rsid w:val="006E5D76"/>
    <w:rsid w:val="006E5FB9"/>
    <w:rsid w:val="006E6443"/>
    <w:rsid w:val="006E7308"/>
    <w:rsid w:val="006E75C2"/>
    <w:rsid w:val="006E77CA"/>
    <w:rsid w:val="006E7C9D"/>
    <w:rsid w:val="006F07EB"/>
    <w:rsid w:val="006F103D"/>
    <w:rsid w:val="006F18B5"/>
    <w:rsid w:val="006F1FB8"/>
    <w:rsid w:val="006F5081"/>
    <w:rsid w:val="006F5777"/>
    <w:rsid w:val="006F6CCD"/>
    <w:rsid w:val="006F6F08"/>
    <w:rsid w:val="006F7839"/>
    <w:rsid w:val="006F7F24"/>
    <w:rsid w:val="00700BB5"/>
    <w:rsid w:val="00700FD2"/>
    <w:rsid w:val="00701AE4"/>
    <w:rsid w:val="0070364D"/>
    <w:rsid w:val="007052C3"/>
    <w:rsid w:val="007055E2"/>
    <w:rsid w:val="007060A5"/>
    <w:rsid w:val="007065F2"/>
    <w:rsid w:val="007108A3"/>
    <w:rsid w:val="00710AEE"/>
    <w:rsid w:val="00715C26"/>
    <w:rsid w:val="00715CB7"/>
    <w:rsid w:val="00715F6F"/>
    <w:rsid w:val="00716416"/>
    <w:rsid w:val="0071675B"/>
    <w:rsid w:val="00720361"/>
    <w:rsid w:val="007207CB"/>
    <w:rsid w:val="00720845"/>
    <w:rsid w:val="00720DD7"/>
    <w:rsid w:val="0072153C"/>
    <w:rsid w:val="0072345F"/>
    <w:rsid w:val="0072495E"/>
    <w:rsid w:val="00724A5F"/>
    <w:rsid w:val="00724D42"/>
    <w:rsid w:val="007257BD"/>
    <w:rsid w:val="007258F9"/>
    <w:rsid w:val="00726C37"/>
    <w:rsid w:val="00730A4B"/>
    <w:rsid w:val="00731099"/>
    <w:rsid w:val="007315E3"/>
    <w:rsid w:val="007322CF"/>
    <w:rsid w:val="007326FF"/>
    <w:rsid w:val="00732E20"/>
    <w:rsid w:val="00733547"/>
    <w:rsid w:val="00737678"/>
    <w:rsid w:val="00737E1D"/>
    <w:rsid w:val="007409EB"/>
    <w:rsid w:val="007436CE"/>
    <w:rsid w:val="00743EA0"/>
    <w:rsid w:val="0074415B"/>
    <w:rsid w:val="00744219"/>
    <w:rsid w:val="007442FC"/>
    <w:rsid w:val="00746445"/>
    <w:rsid w:val="0074654D"/>
    <w:rsid w:val="00747B1C"/>
    <w:rsid w:val="00751BF9"/>
    <w:rsid w:val="00753D41"/>
    <w:rsid w:val="007551F9"/>
    <w:rsid w:val="007552EC"/>
    <w:rsid w:val="00755E0E"/>
    <w:rsid w:val="00757E4C"/>
    <w:rsid w:val="00757F6F"/>
    <w:rsid w:val="0076137F"/>
    <w:rsid w:val="00761718"/>
    <w:rsid w:val="00762168"/>
    <w:rsid w:val="00762300"/>
    <w:rsid w:val="007627C3"/>
    <w:rsid w:val="00764A1A"/>
    <w:rsid w:val="0076506E"/>
    <w:rsid w:val="00765717"/>
    <w:rsid w:val="00765C86"/>
    <w:rsid w:val="00765E1F"/>
    <w:rsid w:val="00766276"/>
    <w:rsid w:val="00766CA4"/>
    <w:rsid w:val="00767150"/>
    <w:rsid w:val="0076780A"/>
    <w:rsid w:val="00770CFE"/>
    <w:rsid w:val="00770F02"/>
    <w:rsid w:val="00772402"/>
    <w:rsid w:val="00772DE7"/>
    <w:rsid w:val="00772F68"/>
    <w:rsid w:val="00772F7A"/>
    <w:rsid w:val="00773A9B"/>
    <w:rsid w:val="00774265"/>
    <w:rsid w:val="00774512"/>
    <w:rsid w:val="007752B4"/>
    <w:rsid w:val="00775BD1"/>
    <w:rsid w:val="00780AE3"/>
    <w:rsid w:val="007819C6"/>
    <w:rsid w:val="00781A43"/>
    <w:rsid w:val="00781D85"/>
    <w:rsid w:val="007820DA"/>
    <w:rsid w:val="0078213C"/>
    <w:rsid w:val="0078228B"/>
    <w:rsid w:val="00782471"/>
    <w:rsid w:val="007828A0"/>
    <w:rsid w:val="00782C5A"/>
    <w:rsid w:val="007830FF"/>
    <w:rsid w:val="007831F9"/>
    <w:rsid w:val="00783557"/>
    <w:rsid w:val="007835DF"/>
    <w:rsid w:val="00783A7B"/>
    <w:rsid w:val="00783D15"/>
    <w:rsid w:val="00784E1A"/>
    <w:rsid w:val="00784ED2"/>
    <w:rsid w:val="007850DA"/>
    <w:rsid w:val="00787D76"/>
    <w:rsid w:val="007901F3"/>
    <w:rsid w:val="0079021C"/>
    <w:rsid w:val="00793483"/>
    <w:rsid w:val="007958B1"/>
    <w:rsid w:val="007962D7"/>
    <w:rsid w:val="00796A01"/>
    <w:rsid w:val="00797CE8"/>
    <w:rsid w:val="007A038C"/>
    <w:rsid w:val="007A0D70"/>
    <w:rsid w:val="007A16D0"/>
    <w:rsid w:val="007A1CD2"/>
    <w:rsid w:val="007A1CEB"/>
    <w:rsid w:val="007A29DC"/>
    <w:rsid w:val="007A3420"/>
    <w:rsid w:val="007A36DF"/>
    <w:rsid w:val="007A376F"/>
    <w:rsid w:val="007A471B"/>
    <w:rsid w:val="007A4CA0"/>
    <w:rsid w:val="007A5054"/>
    <w:rsid w:val="007A5EF0"/>
    <w:rsid w:val="007A65E3"/>
    <w:rsid w:val="007A7171"/>
    <w:rsid w:val="007A753E"/>
    <w:rsid w:val="007B42E6"/>
    <w:rsid w:val="007B45FF"/>
    <w:rsid w:val="007B4787"/>
    <w:rsid w:val="007B6145"/>
    <w:rsid w:val="007B62D0"/>
    <w:rsid w:val="007B7623"/>
    <w:rsid w:val="007B766B"/>
    <w:rsid w:val="007B78DE"/>
    <w:rsid w:val="007B7C34"/>
    <w:rsid w:val="007B7FAE"/>
    <w:rsid w:val="007C0379"/>
    <w:rsid w:val="007C06C8"/>
    <w:rsid w:val="007C1A8A"/>
    <w:rsid w:val="007C1E9C"/>
    <w:rsid w:val="007C2969"/>
    <w:rsid w:val="007C3F3D"/>
    <w:rsid w:val="007C40E5"/>
    <w:rsid w:val="007C454B"/>
    <w:rsid w:val="007C466D"/>
    <w:rsid w:val="007C4C56"/>
    <w:rsid w:val="007C4CC0"/>
    <w:rsid w:val="007C6217"/>
    <w:rsid w:val="007C6993"/>
    <w:rsid w:val="007C755C"/>
    <w:rsid w:val="007D0442"/>
    <w:rsid w:val="007D1244"/>
    <w:rsid w:val="007D37FD"/>
    <w:rsid w:val="007D4D11"/>
    <w:rsid w:val="007D63EF"/>
    <w:rsid w:val="007D63FA"/>
    <w:rsid w:val="007D6548"/>
    <w:rsid w:val="007E05C6"/>
    <w:rsid w:val="007E0806"/>
    <w:rsid w:val="007E121D"/>
    <w:rsid w:val="007E26E8"/>
    <w:rsid w:val="007E3ACA"/>
    <w:rsid w:val="007E426F"/>
    <w:rsid w:val="007E4DF1"/>
    <w:rsid w:val="007E5257"/>
    <w:rsid w:val="007E5CD1"/>
    <w:rsid w:val="007E7E19"/>
    <w:rsid w:val="007E7E26"/>
    <w:rsid w:val="007F10C2"/>
    <w:rsid w:val="007F18AB"/>
    <w:rsid w:val="007F1C23"/>
    <w:rsid w:val="007F2401"/>
    <w:rsid w:val="007F2891"/>
    <w:rsid w:val="007F293C"/>
    <w:rsid w:val="007F321C"/>
    <w:rsid w:val="007F3FC2"/>
    <w:rsid w:val="007F42A4"/>
    <w:rsid w:val="007F60E7"/>
    <w:rsid w:val="007F67F8"/>
    <w:rsid w:val="007F7195"/>
    <w:rsid w:val="007F71B8"/>
    <w:rsid w:val="007F74BA"/>
    <w:rsid w:val="007F7FE3"/>
    <w:rsid w:val="00800911"/>
    <w:rsid w:val="00803078"/>
    <w:rsid w:val="00803DC5"/>
    <w:rsid w:val="00804DAA"/>
    <w:rsid w:val="0080589E"/>
    <w:rsid w:val="008058C4"/>
    <w:rsid w:val="00806FE7"/>
    <w:rsid w:val="00807226"/>
    <w:rsid w:val="00810918"/>
    <w:rsid w:val="008131BE"/>
    <w:rsid w:val="00813FBA"/>
    <w:rsid w:val="00814798"/>
    <w:rsid w:val="0081582E"/>
    <w:rsid w:val="00816B91"/>
    <w:rsid w:val="00817A27"/>
    <w:rsid w:val="00820365"/>
    <w:rsid w:val="00820CCD"/>
    <w:rsid w:val="008263CC"/>
    <w:rsid w:val="00827565"/>
    <w:rsid w:val="00830E55"/>
    <w:rsid w:val="008316D8"/>
    <w:rsid w:val="00832333"/>
    <w:rsid w:val="00832350"/>
    <w:rsid w:val="00832B55"/>
    <w:rsid w:val="00833212"/>
    <w:rsid w:val="0083412E"/>
    <w:rsid w:val="0083419F"/>
    <w:rsid w:val="008347F0"/>
    <w:rsid w:val="00835409"/>
    <w:rsid w:val="00835976"/>
    <w:rsid w:val="00836145"/>
    <w:rsid w:val="00836C53"/>
    <w:rsid w:val="00840643"/>
    <w:rsid w:val="008409BF"/>
    <w:rsid w:val="00841A1A"/>
    <w:rsid w:val="00841A62"/>
    <w:rsid w:val="00841F03"/>
    <w:rsid w:val="008427F9"/>
    <w:rsid w:val="00842857"/>
    <w:rsid w:val="008428BF"/>
    <w:rsid w:val="008429BA"/>
    <w:rsid w:val="00843C31"/>
    <w:rsid w:val="00843DA4"/>
    <w:rsid w:val="00844A1E"/>
    <w:rsid w:val="00844D75"/>
    <w:rsid w:val="00845D59"/>
    <w:rsid w:val="008461B3"/>
    <w:rsid w:val="00847B35"/>
    <w:rsid w:val="00847C02"/>
    <w:rsid w:val="0085009D"/>
    <w:rsid w:val="00851775"/>
    <w:rsid w:val="00851AD2"/>
    <w:rsid w:val="00851DCC"/>
    <w:rsid w:val="00852395"/>
    <w:rsid w:val="00852BA3"/>
    <w:rsid w:val="00852CF7"/>
    <w:rsid w:val="00853DDC"/>
    <w:rsid w:val="00854F81"/>
    <w:rsid w:val="00855989"/>
    <w:rsid w:val="00855A48"/>
    <w:rsid w:val="00856DBE"/>
    <w:rsid w:val="00860598"/>
    <w:rsid w:val="00860B87"/>
    <w:rsid w:val="00860F34"/>
    <w:rsid w:val="00862A03"/>
    <w:rsid w:val="00863167"/>
    <w:rsid w:val="008633B9"/>
    <w:rsid w:val="0086349F"/>
    <w:rsid w:val="00864FB5"/>
    <w:rsid w:val="0086503F"/>
    <w:rsid w:val="008658AD"/>
    <w:rsid w:val="00865A13"/>
    <w:rsid w:val="008675E5"/>
    <w:rsid w:val="008720A1"/>
    <w:rsid w:val="00872613"/>
    <w:rsid w:val="00872BAD"/>
    <w:rsid w:val="00873E4A"/>
    <w:rsid w:val="00874269"/>
    <w:rsid w:val="00874745"/>
    <w:rsid w:val="00874F1B"/>
    <w:rsid w:val="00876832"/>
    <w:rsid w:val="00876862"/>
    <w:rsid w:val="008808D2"/>
    <w:rsid w:val="00882279"/>
    <w:rsid w:val="00882A70"/>
    <w:rsid w:val="00884EEE"/>
    <w:rsid w:val="008851EB"/>
    <w:rsid w:val="00885333"/>
    <w:rsid w:val="00885AB9"/>
    <w:rsid w:val="00886CBF"/>
    <w:rsid w:val="0088746A"/>
    <w:rsid w:val="008908C9"/>
    <w:rsid w:val="00890E14"/>
    <w:rsid w:val="00891A73"/>
    <w:rsid w:val="008929B2"/>
    <w:rsid w:val="0089301F"/>
    <w:rsid w:val="00894B8C"/>
    <w:rsid w:val="008962D1"/>
    <w:rsid w:val="00896EC5"/>
    <w:rsid w:val="00897C3B"/>
    <w:rsid w:val="008A01EC"/>
    <w:rsid w:val="008A1B19"/>
    <w:rsid w:val="008A1EED"/>
    <w:rsid w:val="008A26EC"/>
    <w:rsid w:val="008A30F6"/>
    <w:rsid w:val="008A3BBB"/>
    <w:rsid w:val="008A70D0"/>
    <w:rsid w:val="008A74BC"/>
    <w:rsid w:val="008B075D"/>
    <w:rsid w:val="008B15A4"/>
    <w:rsid w:val="008B1818"/>
    <w:rsid w:val="008B1D60"/>
    <w:rsid w:val="008B30B4"/>
    <w:rsid w:val="008B3442"/>
    <w:rsid w:val="008B4D7C"/>
    <w:rsid w:val="008B4F6D"/>
    <w:rsid w:val="008B50F3"/>
    <w:rsid w:val="008B5269"/>
    <w:rsid w:val="008B5271"/>
    <w:rsid w:val="008B561C"/>
    <w:rsid w:val="008B5B6C"/>
    <w:rsid w:val="008B65C1"/>
    <w:rsid w:val="008B6DAB"/>
    <w:rsid w:val="008B76CE"/>
    <w:rsid w:val="008B79B8"/>
    <w:rsid w:val="008C28F5"/>
    <w:rsid w:val="008C3D0F"/>
    <w:rsid w:val="008C3D4D"/>
    <w:rsid w:val="008C44F9"/>
    <w:rsid w:val="008C4AC9"/>
    <w:rsid w:val="008C5695"/>
    <w:rsid w:val="008C61B5"/>
    <w:rsid w:val="008C62C4"/>
    <w:rsid w:val="008C718C"/>
    <w:rsid w:val="008C7B35"/>
    <w:rsid w:val="008C7DBD"/>
    <w:rsid w:val="008D0751"/>
    <w:rsid w:val="008D0E65"/>
    <w:rsid w:val="008D15FB"/>
    <w:rsid w:val="008D1EDB"/>
    <w:rsid w:val="008D260D"/>
    <w:rsid w:val="008D2E9E"/>
    <w:rsid w:val="008D3842"/>
    <w:rsid w:val="008D5D7B"/>
    <w:rsid w:val="008D6104"/>
    <w:rsid w:val="008D6EBD"/>
    <w:rsid w:val="008E126E"/>
    <w:rsid w:val="008E1A28"/>
    <w:rsid w:val="008E2546"/>
    <w:rsid w:val="008E285B"/>
    <w:rsid w:val="008E3E32"/>
    <w:rsid w:val="008E4B7B"/>
    <w:rsid w:val="008E5516"/>
    <w:rsid w:val="008E585E"/>
    <w:rsid w:val="008E648D"/>
    <w:rsid w:val="008E6750"/>
    <w:rsid w:val="008E6B9C"/>
    <w:rsid w:val="008F031B"/>
    <w:rsid w:val="008F0942"/>
    <w:rsid w:val="008F100C"/>
    <w:rsid w:val="008F13FE"/>
    <w:rsid w:val="008F1E46"/>
    <w:rsid w:val="008F22F2"/>
    <w:rsid w:val="008F27AC"/>
    <w:rsid w:val="008F35CF"/>
    <w:rsid w:val="008F4975"/>
    <w:rsid w:val="008F52CD"/>
    <w:rsid w:val="008F566B"/>
    <w:rsid w:val="008F674E"/>
    <w:rsid w:val="008F73DD"/>
    <w:rsid w:val="008F7693"/>
    <w:rsid w:val="008F7C08"/>
    <w:rsid w:val="0090149D"/>
    <w:rsid w:val="00901E1D"/>
    <w:rsid w:val="00901F4C"/>
    <w:rsid w:val="00902723"/>
    <w:rsid w:val="00902C26"/>
    <w:rsid w:val="00903011"/>
    <w:rsid w:val="009046EE"/>
    <w:rsid w:val="00906BE0"/>
    <w:rsid w:val="00907334"/>
    <w:rsid w:val="00910013"/>
    <w:rsid w:val="00910297"/>
    <w:rsid w:val="00910C59"/>
    <w:rsid w:val="00910CF2"/>
    <w:rsid w:val="00911556"/>
    <w:rsid w:val="00911F21"/>
    <w:rsid w:val="00913BAF"/>
    <w:rsid w:val="009156F9"/>
    <w:rsid w:val="00915E68"/>
    <w:rsid w:val="00916211"/>
    <w:rsid w:val="009171A0"/>
    <w:rsid w:val="009174E6"/>
    <w:rsid w:val="00917BA9"/>
    <w:rsid w:val="00922970"/>
    <w:rsid w:val="00923403"/>
    <w:rsid w:val="0092348A"/>
    <w:rsid w:val="00924004"/>
    <w:rsid w:val="00925151"/>
    <w:rsid w:val="0092544C"/>
    <w:rsid w:val="00926654"/>
    <w:rsid w:val="009275A6"/>
    <w:rsid w:val="00930170"/>
    <w:rsid w:val="00930319"/>
    <w:rsid w:val="00930C57"/>
    <w:rsid w:val="00930D62"/>
    <w:rsid w:val="00932C61"/>
    <w:rsid w:val="0093483B"/>
    <w:rsid w:val="009349A2"/>
    <w:rsid w:val="00934CB8"/>
    <w:rsid w:val="00934ED7"/>
    <w:rsid w:val="00936C51"/>
    <w:rsid w:val="0093786A"/>
    <w:rsid w:val="00941342"/>
    <w:rsid w:val="009418B9"/>
    <w:rsid w:val="00941AA8"/>
    <w:rsid w:val="00941B8A"/>
    <w:rsid w:val="0094302F"/>
    <w:rsid w:val="00944F2A"/>
    <w:rsid w:val="0094604B"/>
    <w:rsid w:val="009469F2"/>
    <w:rsid w:val="0094735E"/>
    <w:rsid w:val="00950922"/>
    <w:rsid w:val="0095200F"/>
    <w:rsid w:val="009521AD"/>
    <w:rsid w:val="00953811"/>
    <w:rsid w:val="00954558"/>
    <w:rsid w:val="00954F46"/>
    <w:rsid w:val="0095555E"/>
    <w:rsid w:val="0095558E"/>
    <w:rsid w:val="00955B01"/>
    <w:rsid w:val="009574EA"/>
    <w:rsid w:val="00957D68"/>
    <w:rsid w:val="00960516"/>
    <w:rsid w:val="00960A22"/>
    <w:rsid w:val="00960B06"/>
    <w:rsid w:val="00960DDA"/>
    <w:rsid w:val="00961227"/>
    <w:rsid w:val="00961978"/>
    <w:rsid w:val="00962937"/>
    <w:rsid w:val="00962D1C"/>
    <w:rsid w:val="00962D55"/>
    <w:rsid w:val="00962FC3"/>
    <w:rsid w:val="00963C6B"/>
    <w:rsid w:val="00964DDC"/>
    <w:rsid w:val="009654C7"/>
    <w:rsid w:val="00965974"/>
    <w:rsid w:val="00966B42"/>
    <w:rsid w:val="00967494"/>
    <w:rsid w:val="00967592"/>
    <w:rsid w:val="009711E8"/>
    <w:rsid w:val="009717B8"/>
    <w:rsid w:val="00972AAD"/>
    <w:rsid w:val="00972E10"/>
    <w:rsid w:val="00973D43"/>
    <w:rsid w:val="009743EC"/>
    <w:rsid w:val="009758C3"/>
    <w:rsid w:val="00976595"/>
    <w:rsid w:val="0097719A"/>
    <w:rsid w:val="00977240"/>
    <w:rsid w:val="009773A3"/>
    <w:rsid w:val="009777E8"/>
    <w:rsid w:val="009811BF"/>
    <w:rsid w:val="0098287B"/>
    <w:rsid w:val="00982B63"/>
    <w:rsid w:val="0098345A"/>
    <w:rsid w:val="00983D17"/>
    <w:rsid w:val="00983D6C"/>
    <w:rsid w:val="009842D5"/>
    <w:rsid w:val="0098453E"/>
    <w:rsid w:val="00984990"/>
    <w:rsid w:val="00984E4C"/>
    <w:rsid w:val="00986A49"/>
    <w:rsid w:val="00987A33"/>
    <w:rsid w:val="00987DF8"/>
    <w:rsid w:val="00990852"/>
    <w:rsid w:val="009908E7"/>
    <w:rsid w:val="00990C2A"/>
    <w:rsid w:val="009910BC"/>
    <w:rsid w:val="0099177C"/>
    <w:rsid w:val="00992360"/>
    <w:rsid w:val="00992D08"/>
    <w:rsid w:val="0099346F"/>
    <w:rsid w:val="00993C71"/>
    <w:rsid w:val="00993F25"/>
    <w:rsid w:val="009957A1"/>
    <w:rsid w:val="00995CC4"/>
    <w:rsid w:val="00997770"/>
    <w:rsid w:val="009A03EA"/>
    <w:rsid w:val="009A07A0"/>
    <w:rsid w:val="009A267D"/>
    <w:rsid w:val="009A2B4F"/>
    <w:rsid w:val="009A3B92"/>
    <w:rsid w:val="009A3C1D"/>
    <w:rsid w:val="009A4BCC"/>
    <w:rsid w:val="009A4C62"/>
    <w:rsid w:val="009A4F15"/>
    <w:rsid w:val="009A5067"/>
    <w:rsid w:val="009A6EA4"/>
    <w:rsid w:val="009A7011"/>
    <w:rsid w:val="009A73E4"/>
    <w:rsid w:val="009B0026"/>
    <w:rsid w:val="009B0BE9"/>
    <w:rsid w:val="009B1EF0"/>
    <w:rsid w:val="009B2B88"/>
    <w:rsid w:val="009B2F00"/>
    <w:rsid w:val="009B34D0"/>
    <w:rsid w:val="009B35B6"/>
    <w:rsid w:val="009B3D55"/>
    <w:rsid w:val="009B40B4"/>
    <w:rsid w:val="009B4302"/>
    <w:rsid w:val="009B4780"/>
    <w:rsid w:val="009B5395"/>
    <w:rsid w:val="009B586C"/>
    <w:rsid w:val="009B6A00"/>
    <w:rsid w:val="009B7081"/>
    <w:rsid w:val="009B793C"/>
    <w:rsid w:val="009C081F"/>
    <w:rsid w:val="009C1128"/>
    <w:rsid w:val="009C153C"/>
    <w:rsid w:val="009C1C75"/>
    <w:rsid w:val="009C414F"/>
    <w:rsid w:val="009C497C"/>
    <w:rsid w:val="009C57CC"/>
    <w:rsid w:val="009D01CB"/>
    <w:rsid w:val="009D058D"/>
    <w:rsid w:val="009D1363"/>
    <w:rsid w:val="009D138A"/>
    <w:rsid w:val="009D3523"/>
    <w:rsid w:val="009D5B78"/>
    <w:rsid w:val="009D5E77"/>
    <w:rsid w:val="009D71F3"/>
    <w:rsid w:val="009D742D"/>
    <w:rsid w:val="009D7AD7"/>
    <w:rsid w:val="009D7BEF"/>
    <w:rsid w:val="009D7F52"/>
    <w:rsid w:val="009E01E7"/>
    <w:rsid w:val="009E1608"/>
    <w:rsid w:val="009E1787"/>
    <w:rsid w:val="009E215B"/>
    <w:rsid w:val="009E23AA"/>
    <w:rsid w:val="009E2A23"/>
    <w:rsid w:val="009E2F3A"/>
    <w:rsid w:val="009E4109"/>
    <w:rsid w:val="009E5EDF"/>
    <w:rsid w:val="009E60A9"/>
    <w:rsid w:val="009E693B"/>
    <w:rsid w:val="009E71CB"/>
    <w:rsid w:val="009E779F"/>
    <w:rsid w:val="009E7D32"/>
    <w:rsid w:val="009F285D"/>
    <w:rsid w:val="009F33AA"/>
    <w:rsid w:val="009F5815"/>
    <w:rsid w:val="009F5926"/>
    <w:rsid w:val="009F6805"/>
    <w:rsid w:val="009F68BE"/>
    <w:rsid w:val="009F6A79"/>
    <w:rsid w:val="009F6F97"/>
    <w:rsid w:val="009F7AF4"/>
    <w:rsid w:val="009F7BB9"/>
    <w:rsid w:val="00A00B2F"/>
    <w:rsid w:val="00A00FF6"/>
    <w:rsid w:val="00A0160F"/>
    <w:rsid w:val="00A03089"/>
    <w:rsid w:val="00A035F1"/>
    <w:rsid w:val="00A041EA"/>
    <w:rsid w:val="00A07034"/>
    <w:rsid w:val="00A072B8"/>
    <w:rsid w:val="00A102B6"/>
    <w:rsid w:val="00A10976"/>
    <w:rsid w:val="00A119BD"/>
    <w:rsid w:val="00A134AF"/>
    <w:rsid w:val="00A139DE"/>
    <w:rsid w:val="00A13B75"/>
    <w:rsid w:val="00A13BA5"/>
    <w:rsid w:val="00A14255"/>
    <w:rsid w:val="00A14676"/>
    <w:rsid w:val="00A15B67"/>
    <w:rsid w:val="00A15BCB"/>
    <w:rsid w:val="00A15E69"/>
    <w:rsid w:val="00A17F7C"/>
    <w:rsid w:val="00A21564"/>
    <w:rsid w:val="00A21D99"/>
    <w:rsid w:val="00A2451C"/>
    <w:rsid w:val="00A24E01"/>
    <w:rsid w:val="00A2505F"/>
    <w:rsid w:val="00A25ED2"/>
    <w:rsid w:val="00A261BE"/>
    <w:rsid w:val="00A26D8E"/>
    <w:rsid w:val="00A32E92"/>
    <w:rsid w:val="00A35D61"/>
    <w:rsid w:val="00A361CF"/>
    <w:rsid w:val="00A36253"/>
    <w:rsid w:val="00A363E0"/>
    <w:rsid w:val="00A36849"/>
    <w:rsid w:val="00A401DA"/>
    <w:rsid w:val="00A42C8C"/>
    <w:rsid w:val="00A43B00"/>
    <w:rsid w:val="00A44118"/>
    <w:rsid w:val="00A447A7"/>
    <w:rsid w:val="00A47497"/>
    <w:rsid w:val="00A47B85"/>
    <w:rsid w:val="00A506A0"/>
    <w:rsid w:val="00A5094C"/>
    <w:rsid w:val="00A5123C"/>
    <w:rsid w:val="00A51971"/>
    <w:rsid w:val="00A51B3B"/>
    <w:rsid w:val="00A5265D"/>
    <w:rsid w:val="00A52852"/>
    <w:rsid w:val="00A52E71"/>
    <w:rsid w:val="00A53B62"/>
    <w:rsid w:val="00A551DE"/>
    <w:rsid w:val="00A556BA"/>
    <w:rsid w:val="00A557DB"/>
    <w:rsid w:val="00A5794E"/>
    <w:rsid w:val="00A57BD2"/>
    <w:rsid w:val="00A61A6B"/>
    <w:rsid w:val="00A622B7"/>
    <w:rsid w:val="00A6309C"/>
    <w:rsid w:val="00A63785"/>
    <w:rsid w:val="00A64516"/>
    <w:rsid w:val="00A64A07"/>
    <w:rsid w:val="00A6501D"/>
    <w:rsid w:val="00A66B7D"/>
    <w:rsid w:val="00A66D86"/>
    <w:rsid w:val="00A67095"/>
    <w:rsid w:val="00A670AA"/>
    <w:rsid w:val="00A676BE"/>
    <w:rsid w:val="00A67B5B"/>
    <w:rsid w:val="00A7063C"/>
    <w:rsid w:val="00A71A20"/>
    <w:rsid w:val="00A71A3D"/>
    <w:rsid w:val="00A725A6"/>
    <w:rsid w:val="00A73B29"/>
    <w:rsid w:val="00A7432E"/>
    <w:rsid w:val="00A7538E"/>
    <w:rsid w:val="00A7556B"/>
    <w:rsid w:val="00A7577C"/>
    <w:rsid w:val="00A764B5"/>
    <w:rsid w:val="00A77200"/>
    <w:rsid w:val="00A80FEA"/>
    <w:rsid w:val="00A81051"/>
    <w:rsid w:val="00A813B7"/>
    <w:rsid w:val="00A81420"/>
    <w:rsid w:val="00A81515"/>
    <w:rsid w:val="00A815A6"/>
    <w:rsid w:val="00A82B13"/>
    <w:rsid w:val="00A82B2D"/>
    <w:rsid w:val="00A82CBA"/>
    <w:rsid w:val="00A837FE"/>
    <w:rsid w:val="00A83966"/>
    <w:rsid w:val="00A839A4"/>
    <w:rsid w:val="00A83C6D"/>
    <w:rsid w:val="00A83D52"/>
    <w:rsid w:val="00A849DE"/>
    <w:rsid w:val="00A85491"/>
    <w:rsid w:val="00A87101"/>
    <w:rsid w:val="00A87209"/>
    <w:rsid w:val="00A900D2"/>
    <w:rsid w:val="00A903D9"/>
    <w:rsid w:val="00A91549"/>
    <w:rsid w:val="00A93FB6"/>
    <w:rsid w:val="00A946E3"/>
    <w:rsid w:val="00A950E0"/>
    <w:rsid w:val="00AA171A"/>
    <w:rsid w:val="00AA1A01"/>
    <w:rsid w:val="00AA304A"/>
    <w:rsid w:val="00AA3A6F"/>
    <w:rsid w:val="00AA4064"/>
    <w:rsid w:val="00AA42F3"/>
    <w:rsid w:val="00AA4937"/>
    <w:rsid w:val="00AA61B5"/>
    <w:rsid w:val="00AA6314"/>
    <w:rsid w:val="00AA75C1"/>
    <w:rsid w:val="00AA77A8"/>
    <w:rsid w:val="00AA7B3A"/>
    <w:rsid w:val="00AB08E0"/>
    <w:rsid w:val="00AB0AAE"/>
    <w:rsid w:val="00AB15B5"/>
    <w:rsid w:val="00AB1EE8"/>
    <w:rsid w:val="00AB29C9"/>
    <w:rsid w:val="00AB5CDD"/>
    <w:rsid w:val="00AB62EF"/>
    <w:rsid w:val="00AC1176"/>
    <w:rsid w:val="00AC14C9"/>
    <w:rsid w:val="00AC2015"/>
    <w:rsid w:val="00AC34FA"/>
    <w:rsid w:val="00AC3BF6"/>
    <w:rsid w:val="00AC43B3"/>
    <w:rsid w:val="00AC5A6B"/>
    <w:rsid w:val="00AC5CE7"/>
    <w:rsid w:val="00AC5E70"/>
    <w:rsid w:val="00AC67FB"/>
    <w:rsid w:val="00AC74F1"/>
    <w:rsid w:val="00AD0606"/>
    <w:rsid w:val="00AD075C"/>
    <w:rsid w:val="00AD2045"/>
    <w:rsid w:val="00AD2A6E"/>
    <w:rsid w:val="00AD3434"/>
    <w:rsid w:val="00AD3B21"/>
    <w:rsid w:val="00AD4101"/>
    <w:rsid w:val="00AD46F5"/>
    <w:rsid w:val="00AD4D9D"/>
    <w:rsid w:val="00AD5713"/>
    <w:rsid w:val="00AD5AC3"/>
    <w:rsid w:val="00AD5C58"/>
    <w:rsid w:val="00AD6DBA"/>
    <w:rsid w:val="00AD7962"/>
    <w:rsid w:val="00AE2473"/>
    <w:rsid w:val="00AE48A6"/>
    <w:rsid w:val="00AE4DC4"/>
    <w:rsid w:val="00AE6039"/>
    <w:rsid w:val="00AE6962"/>
    <w:rsid w:val="00AE7405"/>
    <w:rsid w:val="00AE78E2"/>
    <w:rsid w:val="00AF03C0"/>
    <w:rsid w:val="00AF0477"/>
    <w:rsid w:val="00AF051B"/>
    <w:rsid w:val="00AF1539"/>
    <w:rsid w:val="00AF171E"/>
    <w:rsid w:val="00AF1DC4"/>
    <w:rsid w:val="00AF2384"/>
    <w:rsid w:val="00AF2A0B"/>
    <w:rsid w:val="00AF3844"/>
    <w:rsid w:val="00AF4B93"/>
    <w:rsid w:val="00AF6E75"/>
    <w:rsid w:val="00B004D3"/>
    <w:rsid w:val="00B0204B"/>
    <w:rsid w:val="00B0249C"/>
    <w:rsid w:val="00B04AE9"/>
    <w:rsid w:val="00B04D38"/>
    <w:rsid w:val="00B04F08"/>
    <w:rsid w:val="00B05C89"/>
    <w:rsid w:val="00B06359"/>
    <w:rsid w:val="00B073B3"/>
    <w:rsid w:val="00B0754C"/>
    <w:rsid w:val="00B1011A"/>
    <w:rsid w:val="00B10359"/>
    <w:rsid w:val="00B105DA"/>
    <w:rsid w:val="00B1070E"/>
    <w:rsid w:val="00B10B78"/>
    <w:rsid w:val="00B10EFA"/>
    <w:rsid w:val="00B1251E"/>
    <w:rsid w:val="00B1263C"/>
    <w:rsid w:val="00B1286F"/>
    <w:rsid w:val="00B14150"/>
    <w:rsid w:val="00B14541"/>
    <w:rsid w:val="00B149DA"/>
    <w:rsid w:val="00B14A9A"/>
    <w:rsid w:val="00B163C2"/>
    <w:rsid w:val="00B177DF"/>
    <w:rsid w:val="00B201D1"/>
    <w:rsid w:val="00B20B2D"/>
    <w:rsid w:val="00B214FD"/>
    <w:rsid w:val="00B216A2"/>
    <w:rsid w:val="00B2268A"/>
    <w:rsid w:val="00B2282C"/>
    <w:rsid w:val="00B22E4D"/>
    <w:rsid w:val="00B261A5"/>
    <w:rsid w:val="00B2713E"/>
    <w:rsid w:val="00B2718E"/>
    <w:rsid w:val="00B27528"/>
    <w:rsid w:val="00B27F15"/>
    <w:rsid w:val="00B3031B"/>
    <w:rsid w:val="00B304CA"/>
    <w:rsid w:val="00B30F02"/>
    <w:rsid w:val="00B310C0"/>
    <w:rsid w:val="00B3150A"/>
    <w:rsid w:val="00B3194A"/>
    <w:rsid w:val="00B32146"/>
    <w:rsid w:val="00B32D52"/>
    <w:rsid w:val="00B34D12"/>
    <w:rsid w:val="00B34E34"/>
    <w:rsid w:val="00B35818"/>
    <w:rsid w:val="00B3587F"/>
    <w:rsid w:val="00B35BB0"/>
    <w:rsid w:val="00B35D38"/>
    <w:rsid w:val="00B35D64"/>
    <w:rsid w:val="00B36137"/>
    <w:rsid w:val="00B37CC0"/>
    <w:rsid w:val="00B40165"/>
    <w:rsid w:val="00B439C1"/>
    <w:rsid w:val="00B439C6"/>
    <w:rsid w:val="00B43B90"/>
    <w:rsid w:val="00B43F64"/>
    <w:rsid w:val="00B447B1"/>
    <w:rsid w:val="00B45424"/>
    <w:rsid w:val="00B45CCB"/>
    <w:rsid w:val="00B45E18"/>
    <w:rsid w:val="00B46FDF"/>
    <w:rsid w:val="00B47633"/>
    <w:rsid w:val="00B479E2"/>
    <w:rsid w:val="00B5112B"/>
    <w:rsid w:val="00B51B9E"/>
    <w:rsid w:val="00B52B50"/>
    <w:rsid w:val="00B52CCF"/>
    <w:rsid w:val="00B53BAE"/>
    <w:rsid w:val="00B54134"/>
    <w:rsid w:val="00B542C4"/>
    <w:rsid w:val="00B54ECA"/>
    <w:rsid w:val="00B56967"/>
    <w:rsid w:val="00B61214"/>
    <w:rsid w:val="00B62DE2"/>
    <w:rsid w:val="00B62FD4"/>
    <w:rsid w:val="00B66829"/>
    <w:rsid w:val="00B66DB8"/>
    <w:rsid w:val="00B679AD"/>
    <w:rsid w:val="00B67A32"/>
    <w:rsid w:val="00B67FF6"/>
    <w:rsid w:val="00B70464"/>
    <w:rsid w:val="00B70C73"/>
    <w:rsid w:val="00B70EF4"/>
    <w:rsid w:val="00B71041"/>
    <w:rsid w:val="00B74298"/>
    <w:rsid w:val="00B74A4D"/>
    <w:rsid w:val="00B75DD9"/>
    <w:rsid w:val="00B763D2"/>
    <w:rsid w:val="00B766AD"/>
    <w:rsid w:val="00B813DE"/>
    <w:rsid w:val="00B818F0"/>
    <w:rsid w:val="00B819D1"/>
    <w:rsid w:val="00B8306B"/>
    <w:rsid w:val="00B831BB"/>
    <w:rsid w:val="00B838D6"/>
    <w:rsid w:val="00B83938"/>
    <w:rsid w:val="00B8397F"/>
    <w:rsid w:val="00B84E02"/>
    <w:rsid w:val="00B873CC"/>
    <w:rsid w:val="00B87628"/>
    <w:rsid w:val="00B90CDD"/>
    <w:rsid w:val="00B90CE3"/>
    <w:rsid w:val="00B91065"/>
    <w:rsid w:val="00B91F9E"/>
    <w:rsid w:val="00B9356E"/>
    <w:rsid w:val="00B9423A"/>
    <w:rsid w:val="00B94817"/>
    <w:rsid w:val="00B94FA5"/>
    <w:rsid w:val="00B955CF"/>
    <w:rsid w:val="00B960B5"/>
    <w:rsid w:val="00B977C6"/>
    <w:rsid w:val="00B97A5B"/>
    <w:rsid w:val="00BA0B1C"/>
    <w:rsid w:val="00BA0DF3"/>
    <w:rsid w:val="00BA167F"/>
    <w:rsid w:val="00BA2C99"/>
    <w:rsid w:val="00BA3934"/>
    <w:rsid w:val="00BA5181"/>
    <w:rsid w:val="00BA7BA0"/>
    <w:rsid w:val="00BB0EA0"/>
    <w:rsid w:val="00BB1975"/>
    <w:rsid w:val="00BB2482"/>
    <w:rsid w:val="00BB28EC"/>
    <w:rsid w:val="00BB563B"/>
    <w:rsid w:val="00BB5A25"/>
    <w:rsid w:val="00BB5F94"/>
    <w:rsid w:val="00BB63A3"/>
    <w:rsid w:val="00BB6C8E"/>
    <w:rsid w:val="00BB7C4E"/>
    <w:rsid w:val="00BC0750"/>
    <w:rsid w:val="00BC0B57"/>
    <w:rsid w:val="00BC1961"/>
    <w:rsid w:val="00BC31A5"/>
    <w:rsid w:val="00BC3633"/>
    <w:rsid w:val="00BC3C34"/>
    <w:rsid w:val="00BC3E4B"/>
    <w:rsid w:val="00BC3F83"/>
    <w:rsid w:val="00BC4FF7"/>
    <w:rsid w:val="00BC56B1"/>
    <w:rsid w:val="00BD077A"/>
    <w:rsid w:val="00BD1D69"/>
    <w:rsid w:val="00BD3555"/>
    <w:rsid w:val="00BD36F2"/>
    <w:rsid w:val="00BD4AF2"/>
    <w:rsid w:val="00BD4DC0"/>
    <w:rsid w:val="00BD56B7"/>
    <w:rsid w:val="00BD58E6"/>
    <w:rsid w:val="00BD6071"/>
    <w:rsid w:val="00BD6139"/>
    <w:rsid w:val="00BD6471"/>
    <w:rsid w:val="00BD6569"/>
    <w:rsid w:val="00BE08D2"/>
    <w:rsid w:val="00BE1A36"/>
    <w:rsid w:val="00BE2438"/>
    <w:rsid w:val="00BE403D"/>
    <w:rsid w:val="00BE4837"/>
    <w:rsid w:val="00BE537C"/>
    <w:rsid w:val="00BE6A94"/>
    <w:rsid w:val="00BE6AF4"/>
    <w:rsid w:val="00BE7126"/>
    <w:rsid w:val="00BF0804"/>
    <w:rsid w:val="00BF2618"/>
    <w:rsid w:val="00BF2F59"/>
    <w:rsid w:val="00BF4FFA"/>
    <w:rsid w:val="00BF5A99"/>
    <w:rsid w:val="00BF5E7C"/>
    <w:rsid w:val="00BF61E1"/>
    <w:rsid w:val="00BF6273"/>
    <w:rsid w:val="00BF735E"/>
    <w:rsid w:val="00C00593"/>
    <w:rsid w:val="00C010FF"/>
    <w:rsid w:val="00C04307"/>
    <w:rsid w:val="00C0474A"/>
    <w:rsid w:val="00C05E68"/>
    <w:rsid w:val="00C068A3"/>
    <w:rsid w:val="00C06E60"/>
    <w:rsid w:val="00C070F9"/>
    <w:rsid w:val="00C10E35"/>
    <w:rsid w:val="00C110CA"/>
    <w:rsid w:val="00C11EAE"/>
    <w:rsid w:val="00C12129"/>
    <w:rsid w:val="00C12D0B"/>
    <w:rsid w:val="00C1493A"/>
    <w:rsid w:val="00C1592A"/>
    <w:rsid w:val="00C15DF2"/>
    <w:rsid w:val="00C16275"/>
    <w:rsid w:val="00C17B7F"/>
    <w:rsid w:val="00C206ED"/>
    <w:rsid w:val="00C20FB6"/>
    <w:rsid w:val="00C21072"/>
    <w:rsid w:val="00C2157D"/>
    <w:rsid w:val="00C22138"/>
    <w:rsid w:val="00C22585"/>
    <w:rsid w:val="00C2348C"/>
    <w:rsid w:val="00C23DA5"/>
    <w:rsid w:val="00C252F0"/>
    <w:rsid w:val="00C25E7A"/>
    <w:rsid w:val="00C26647"/>
    <w:rsid w:val="00C269EF"/>
    <w:rsid w:val="00C26D0A"/>
    <w:rsid w:val="00C26E31"/>
    <w:rsid w:val="00C271F1"/>
    <w:rsid w:val="00C27C66"/>
    <w:rsid w:val="00C302E7"/>
    <w:rsid w:val="00C3187C"/>
    <w:rsid w:val="00C32E54"/>
    <w:rsid w:val="00C34232"/>
    <w:rsid w:val="00C35099"/>
    <w:rsid w:val="00C35F79"/>
    <w:rsid w:val="00C36C69"/>
    <w:rsid w:val="00C37BD9"/>
    <w:rsid w:val="00C402B9"/>
    <w:rsid w:val="00C40B08"/>
    <w:rsid w:val="00C418CD"/>
    <w:rsid w:val="00C4229E"/>
    <w:rsid w:val="00C427F9"/>
    <w:rsid w:val="00C42BE8"/>
    <w:rsid w:val="00C42D1E"/>
    <w:rsid w:val="00C43035"/>
    <w:rsid w:val="00C45171"/>
    <w:rsid w:val="00C45239"/>
    <w:rsid w:val="00C45B45"/>
    <w:rsid w:val="00C46757"/>
    <w:rsid w:val="00C47EB8"/>
    <w:rsid w:val="00C5079D"/>
    <w:rsid w:val="00C50C90"/>
    <w:rsid w:val="00C50DD9"/>
    <w:rsid w:val="00C51EAE"/>
    <w:rsid w:val="00C52847"/>
    <w:rsid w:val="00C53020"/>
    <w:rsid w:val="00C53DF6"/>
    <w:rsid w:val="00C54912"/>
    <w:rsid w:val="00C54AC5"/>
    <w:rsid w:val="00C55B98"/>
    <w:rsid w:val="00C57938"/>
    <w:rsid w:val="00C57A29"/>
    <w:rsid w:val="00C57C91"/>
    <w:rsid w:val="00C62C16"/>
    <w:rsid w:val="00C63F6D"/>
    <w:rsid w:val="00C64C3C"/>
    <w:rsid w:val="00C66D4C"/>
    <w:rsid w:val="00C670B8"/>
    <w:rsid w:val="00C70A03"/>
    <w:rsid w:val="00C73030"/>
    <w:rsid w:val="00C750CC"/>
    <w:rsid w:val="00C77D37"/>
    <w:rsid w:val="00C77EF5"/>
    <w:rsid w:val="00C80D24"/>
    <w:rsid w:val="00C82200"/>
    <w:rsid w:val="00C823A4"/>
    <w:rsid w:val="00C82C1E"/>
    <w:rsid w:val="00C84AE1"/>
    <w:rsid w:val="00C85100"/>
    <w:rsid w:val="00C86290"/>
    <w:rsid w:val="00C879D3"/>
    <w:rsid w:val="00C87D4A"/>
    <w:rsid w:val="00C87F63"/>
    <w:rsid w:val="00C90E54"/>
    <w:rsid w:val="00C914DE"/>
    <w:rsid w:val="00C91F35"/>
    <w:rsid w:val="00C93212"/>
    <w:rsid w:val="00C94976"/>
    <w:rsid w:val="00C9546E"/>
    <w:rsid w:val="00C96A78"/>
    <w:rsid w:val="00C97DF2"/>
    <w:rsid w:val="00CA0540"/>
    <w:rsid w:val="00CA0689"/>
    <w:rsid w:val="00CA0747"/>
    <w:rsid w:val="00CA081C"/>
    <w:rsid w:val="00CA0E9D"/>
    <w:rsid w:val="00CA1C6B"/>
    <w:rsid w:val="00CA414F"/>
    <w:rsid w:val="00CA436E"/>
    <w:rsid w:val="00CA4483"/>
    <w:rsid w:val="00CA4A18"/>
    <w:rsid w:val="00CA4B70"/>
    <w:rsid w:val="00CA5097"/>
    <w:rsid w:val="00CA544E"/>
    <w:rsid w:val="00CA6201"/>
    <w:rsid w:val="00CA65DB"/>
    <w:rsid w:val="00CA7394"/>
    <w:rsid w:val="00CA7AAD"/>
    <w:rsid w:val="00CA7D6D"/>
    <w:rsid w:val="00CA7F1D"/>
    <w:rsid w:val="00CA7FE3"/>
    <w:rsid w:val="00CB16B7"/>
    <w:rsid w:val="00CB1FC3"/>
    <w:rsid w:val="00CB3C8F"/>
    <w:rsid w:val="00CB49DE"/>
    <w:rsid w:val="00CB4DB6"/>
    <w:rsid w:val="00CB4E7D"/>
    <w:rsid w:val="00CB5184"/>
    <w:rsid w:val="00CB51A4"/>
    <w:rsid w:val="00CB521D"/>
    <w:rsid w:val="00CB58B0"/>
    <w:rsid w:val="00CB5909"/>
    <w:rsid w:val="00CB787F"/>
    <w:rsid w:val="00CC0138"/>
    <w:rsid w:val="00CC02B7"/>
    <w:rsid w:val="00CC0F30"/>
    <w:rsid w:val="00CC146B"/>
    <w:rsid w:val="00CC176B"/>
    <w:rsid w:val="00CC1F0D"/>
    <w:rsid w:val="00CC227D"/>
    <w:rsid w:val="00CC2A11"/>
    <w:rsid w:val="00CC2C61"/>
    <w:rsid w:val="00CC32CE"/>
    <w:rsid w:val="00CC5338"/>
    <w:rsid w:val="00CC5A86"/>
    <w:rsid w:val="00CC6D55"/>
    <w:rsid w:val="00CD24C6"/>
    <w:rsid w:val="00CD39F2"/>
    <w:rsid w:val="00CD444F"/>
    <w:rsid w:val="00CD53C8"/>
    <w:rsid w:val="00CD5FBC"/>
    <w:rsid w:val="00CD624F"/>
    <w:rsid w:val="00CD6A41"/>
    <w:rsid w:val="00CD6B2B"/>
    <w:rsid w:val="00CD75CA"/>
    <w:rsid w:val="00CD7A80"/>
    <w:rsid w:val="00CE253D"/>
    <w:rsid w:val="00CE3BD1"/>
    <w:rsid w:val="00CE3FFD"/>
    <w:rsid w:val="00CE4588"/>
    <w:rsid w:val="00CE46A4"/>
    <w:rsid w:val="00CE4DA4"/>
    <w:rsid w:val="00CE5340"/>
    <w:rsid w:val="00CE6578"/>
    <w:rsid w:val="00CE7909"/>
    <w:rsid w:val="00CF01C9"/>
    <w:rsid w:val="00CF2191"/>
    <w:rsid w:val="00CF24D9"/>
    <w:rsid w:val="00CF2603"/>
    <w:rsid w:val="00CF27D8"/>
    <w:rsid w:val="00CF408E"/>
    <w:rsid w:val="00CF5B9E"/>
    <w:rsid w:val="00CF5BC4"/>
    <w:rsid w:val="00CF74AA"/>
    <w:rsid w:val="00CF7913"/>
    <w:rsid w:val="00D00040"/>
    <w:rsid w:val="00D0162B"/>
    <w:rsid w:val="00D026F1"/>
    <w:rsid w:val="00D02B32"/>
    <w:rsid w:val="00D03580"/>
    <w:rsid w:val="00D0583F"/>
    <w:rsid w:val="00D11004"/>
    <w:rsid w:val="00D11076"/>
    <w:rsid w:val="00D118A7"/>
    <w:rsid w:val="00D11D13"/>
    <w:rsid w:val="00D127D2"/>
    <w:rsid w:val="00D13CD2"/>
    <w:rsid w:val="00D148F2"/>
    <w:rsid w:val="00D14A5A"/>
    <w:rsid w:val="00D14CA6"/>
    <w:rsid w:val="00D15E9F"/>
    <w:rsid w:val="00D1609D"/>
    <w:rsid w:val="00D16440"/>
    <w:rsid w:val="00D165DF"/>
    <w:rsid w:val="00D1718B"/>
    <w:rsid w:val="00D171C9"/>
    <w:rsid w:val="00D1740E"/>
    <w:rsid w:val="00D1775D"/>
    <w:rsid w:val="00D17941"/>
    <w:rsid w:val="00D17C19"/>
    <w:rsid w:val="00D21910"/>
    <w:rsid w:val="00D22217"/>
    <w:rsid w:val="00D22855"/>
    <w:rsid w:val="00D22B98"/>
    <w:rsid w:val="00D2340C"/>
    <w:rsid w:val="00D23F39"/>
    <w:rsid w:val="00D24E25"/>
    <w:rsid w:val="00D24F94"/>
    <w:rsid w:val="00D2560D"/>
    <w:rsid w:val="00D2573F"/>
    <w:rsid w:val="00D2595F"/>
    <w:rsid w:val="00D25D80"/>
    <w:rsid w:val="00D25DC1"/>
    <w:rsid w:val="00D26271"/>
    <w:rsid w:val="00D270CD"/>
    <w:rsid w:val="00D306CE"/>
    <w:rsid w:val="00D3101B"/>
    <w:rsid w:val="00D31381"/>
    <w:rsid w:val="00D3173D"/>
    <w:rsid w:val="00D32E0F"/>
    <w:rsid w:val="00D33A4A"/>
    <w:rsid w:val="00D34471"/>
    <w:rsid w:val="00D3775A"/>
    <w:rsid w:val="00D37807"/>
    <w:rsid w:val="00D40670"/>
    <w:rsid w:val="00D40C7B"/>
    <w:rsid w:val="00D40D65"/>
    <w:rsid w:val="00D40D7C"/>
    <w:rsid w:val="00D40F28"/>
    <w:rsid w:val="00D41DAE"/>
    <w:rsid w:val="00D450BD"/>
    <w:rsid w:val="00D47964"/>
    <w:rsid w:val="00D47B95"/>
    <w:rsid w:val="00D47DEE"/>
    <w:rsid w:val="00D47EC9"/>
    <w:rsid w:val="00D504AB"/>
    <w:rsid w:val="00D51860"/>
    <w:rsid w:val="00D5327C"/>
    <w:rsid w:val="00D53691"/>
    <w:rsid w:val="00D56DE7"/>
    <w:rsid w:val="00D60C48"/>
    <w:rsid w:val="00D60C7B"/>
    <w:rsid w:val="00D62A0E"/>
    <w:rsid w:val="00D62E55"/>
    <w:rsid w:val="00D632FE"/>
    <w:rsid w:val="00D64834"/>
    <w:rsid w:val="00D648A3"/>
    <w:rsid w:val="00D66D55"/>
    <w:rsid w:val="00D67BDC"/>
    <w:rsid w:val="00D70704"/>
    <w:rsid w:val="00D712D3"/>
    <w:rsid w:val="00D73054"/>
    <w:rsid w:val="00D741C2"/>
    <w:rsid w:val="00D779C2"/>
    <w:rsid w:val="00D77D79"/>
    <w:rsid w:val="00D8105E"/>
    <w:rsid w:val="00D812A9"/>
    <w:rsid w:val="00D81905"/>
    <w:rsid w:val="00D830CA"/>
    <w:rsid w:val="00D8312B"/>
    <w:rsid w:val="00D85FDB"/>
    <w:rsid w:val="00D8617C"/>
    <w:rsid w:val="00D86EF5"/>
    <w:rsid w:val="00D87EC4"/>
    <w:rsid w:val="00D90139"/>
    <w:rsid w:val="00D9197E"/>
    <w:rsid w:val="00D91B1B"/>
    <w:rsid w:val="00D91F34"/>
    <w:rsid w:val="00D920BB"/>
    <w:rsid w:val="00D92291"/>
    <w:rsid w:val="00D9429A"/>
    <w:rsid w:val="00D944D0"/>
    <w:rsid w:val="00D94B31"/>
    <w:rsid w:val="00D94F9D"/>
    <w:rsid w:val="00D96302"/>
    <w:rsid w:val="00D96AC1"/>
    <w:rsid w:val="00D9710D"/>
    <w:rsid w:val="00DA0C28"/>
    <w:rsid w:val="00DA29DA"/>
    <w:rsid w:val="00DA2E2C"/>
    <w:rsid w:val="00DA406E"/>
    <w:rsid w:val="00DA540C"/>
    <w:rsid w:val="00DA7A5B"/>
    <w:rsid w:val="00DB0AF4"/>
    <w:rsid w:val="00DB0D53"/>
    <w:rsid w:val="00DB1336"/>
    <w:rsid w:val="00DB1829"/>
    <w:rsid w:val="00DB1907"/>
    <w:rsid w:val="00DB3310"/>
    <w:rsid w:val="00DB3BDB"/>
    <w:rsid w:val="00DB52EC"/>
    <w:rsid w:val="00DB6648"/>
    <w:rsid w:val="00DB6F47"/>
    <w:rsid w:val="00DB7BA2"/>
    <w:rsid w:val="00DC0462"/>
    <w:rsid w:val="00DC0C63"/>
    <w:rsid w:val="00DC12FE"/>
    <w:rsid w:val="00DC1762"/>
    <w:rsid w:val="00DC22CB"/>
    <w:rsid w:val="00DC2AEC"/>
    <w:rsid w:val="00DC2B94"/>
    <w:rsid w:val="00DC443D"/>
    <w:rsid w:val="00DC48B3"/>
    <w:rsid w:val="00DC575C"/>
    <w:rsid w:val="00DC777A"/>
    <w:rsid w:val="00DD0A5D"/>
    <w:rsid w:val="00DD11B3"/>
    <w:rsid w:val="00DD13FB"/>
    <w:rsid w:val="00DD1984"/>
    <w:rsid w:val="00DD1F19"/>
    <w:rsid w:val="00DD20F1"/>
    <w:rsid w:val="00DD2353"/>
    <w:rsid w:val="00DD26A5"/>
    <w:rsid w:val="00DD3102"/>
    <w:rsid w:val="00DD4880"/>
    <w:rsid w:val="00DD55B8"/>
    <w:rsid w:val="00DD58B3"/>
    <w:rsid w:val="00DD6819"/>
    <w:rsid w:val="00DD6B79"/>
    <w:rsid w:val="00DD73E0"/>
    <w:rsid w:val="00DD7B66"/>
    <w:rsid w:val="00DE0AF9"/>
    <w:rsid w:val="00DE1D4F"/>
    <w:rsid w:val="00DE33BF"/>
    <w:rsid w:val="00DE34E7"/>
    <w:rsid w:val="00DE3DAD"/>
    <w:rsid w:val="00DE411B"/>
    <w:rsid w:val="00DE524B"/>
    <w:rsid w:val="00DE53B4"/>
    <w:rsid w:val="00DE5587"/>
    <w:rsid w:val="00DE56B6"/>
    <w:rsid w:val="00DE5E29"/>
    <w:rsid w:val="00DE5EF9"/>
    <w:rsid w:val="00DE60D8"/>
    <w:rsid w:val="00DE6B35"/>
    <w:rsid w:val="00DE6EE0"/>
    <w:rsid w:val="00DE7820"/>
    <w:rsid w:val="00DE7FCD"/>
    <w:rsid w:val="00DF0057"/>
    <w:rsid w:val="00DF06AE"/>
    <w:rsid w:val="00DF077A"/>
    <w:rsid w:val="00DF127D"/>
    <w:rsid w:val="00DF1D12"/>
    <w:rsid w:val="00DF2BB2"/>
    <w:rsid w:val="00DF3662"/>
    <w:rsid w:val="00DF3B3F"/>
    <w:rsid w:val="00DF4312"/>
    <w:rsid w:val="00DF46C5"/>
    <w:rsid w:val="00DF4B36"/>
    <w:rsid w:val="00DF4F7C"/>
    <w:rsid w:val="00DF5D69"/>
    <w:rsid w:val="00DF78EB"/>
    <w:rsid w:val="00DF7B5B"/>
    <w:rsid w:val="00E020F0"/>
    <w:rsid w:val="00E02388"/>
    <w:rsid w:val="00E02512"/>
    <w:rsid w:val="00E04473"/>
    <w:rsid w:val="00E0506D"/>
    <w:rsid w:val="00E07072"/>
    <w:rsid w:val="00E10625"/>
    <w:rsid w:val="00E111DA"/>
    <w:rsid w:val="00E11861"/>
    <w:rsid w:val="00E1233C"/>
    <w:rsid w:val="00E12E63"/>
    <w:rsid w:val="00E1451A"/>
    <w:rsid w:val="00E15C73"/>
    <w:rsid w:val="00E15FE2"/>
    <w:rsid w:val="00E162ED"/>
    <w:rsid w:val="00E1696F"/>
    <w:rsid w:val="00E17D18"/>
    <w:rsid w:val="00E17DE1"/>
    <w:rsid w:val="00E20741"/>
    <w:rsid w:val="00E23195"/>
    <w:rsid w:val="00E23596"/>
    <w:rsid w:val="00E235A8"/>
    <w:rsid w:val="00E23D54"/>
    <w:rsid w:val="00E26EA1"/>
    <w:rsid w:val="00E271C8"/>
    <w:rsid w:val="00E302FA"/>
    <w:rsid w:val="00E30CF0"/>
    <w:rsid w:val="00E31080"/>
    <w:rsid w:val="00E321DE"/>
    <w:rsid w:val="00E321FC"/>
    <w:rsid w:val="00E32650"/>
    <w:rsid w:val="00E328F8"/>
    <w:rsid w:val="00E33330"/>
    <w:rsid w:val="00E356A1"/>
    <w:rsid w:val="00E35996"/>
    <w:rsid w:val="00E3609C"/>
    <w:rsid w:val="00E363A7"/>
    <w:rsid w:val="00E36F60"/>
    <w:rsid w:val="00E370BB"/>
    <w:rsid w:val="00E375B6"/>
    <w:rsid w:val="00E3773D"/>
    <w:rsid w:val="00E37F48"/>
    <w:rsid w:val="00E401B7"/>
    <w:rsid w:val="00E40405"/>
    <w:rsid w:val="00E4188B"/>
    <w:rsid w:val="00E41C6C"/>
    <w:rsid w:val="00E41F3A"/>
    <w:rsid w:val="00E45107"/>
    <w:rsid w:val="00E46D9C"/>
    <w:rsid w:val="00E4782D"/>
    <w:rsid w:val="00E47D35"/>
    <w:rsid w:val="00E50D68"/>
    <w:rsid w:val="00E50D7E"/>
    <w:rsid w:val="00E50D95"/>
    <w:rsid w:val="00E510C2"/>
    <w:rsid w:val="00E51D28"/>
    <w:rsid w:val="00E51F30"/>
    <w:rsid w:val="00E525E4"/>
    <w:rsid w:val="00E528CD"/>
    <w:rsid w:val="00E55348"/>
    <w:rsid w:val="00E55A52"/>
    <w:rsid w:val="00E562C8"/>
    <w:rsid w:val="00E56BCC"/>
    <w:rsid w:val="00E57A28"/>
    <w:rsid w:val="00E57C33"/>
    <w:rsid w:val="00E61ED3"/>
    <w:rsid w:val="00E62393"/>
    <w:rsid w:val="00E62D9F"/>
    <w:rsid w:val="00E6367B"/>
    <w:rsid w:val="00E64D09"/>
    <w:rsid w:val="00E65B28"/>
    <w:rsid w:val="00E65CF2"/>
    <w:rsid w:val="00E665F0"/>
    <w:rsid w:val="00E66A1B"/>
    <w:rsid w:val="00E66AA5"/>
    <w:rsid w:val="00E67F21"/>
    <w:rsid w:val="00E70C5A"/>
    <w:rsid w:val="00E720E4"/>
    <w:rsid w:val="00E73D55"/>
    <w:rsid w:val="00E73EA9"/>
    <w:rsid w:val="00E7412C"/>
    <w:rsid w:val="00E742FE"/>
    <w:rsid w:val="00E74527"/>
    <w:rsid w:val="00E74A8F"/>
    <w:rsid w:val="00E7630D"/>
    <w:rsid w:val="00E7686D"/>
    <w:rsid w:val="00E779A9"/>
    <w:rsid w:val="00E77A07"/>
    <w:rsid w:val="00E805D4"/>
    <w:rsid w:val="00E81B3E"/>
    <w:rsid w:val="00E8200D"/>
    <w:rsid w:val="00E82A2C"/>
    <w:rsid w:val="00E83289"/>
    <w:rsid w:val="00E833E8"/>
    <w:rsid w:val="00E84E6C"/>
    <w:rsid w:val="00E8684E"/>
    <w:rsid w:val="00E87CC2"/>
    <w:rsid w:val="00E9053D"/>
    <w:rsid w:val="00E90610"/>
    <w:rsid w:val="00E90962"/>
    <w:rsid w:val="00E90C3F"/>
    <w:rsid w:val="00E90DD2"/>
    <w:rsid w:val="00E90E6D"/>
    <w:rsid w:val="00E90EC2"/>
    <w:rsid w:val="00E91A69"/>
    <w:rsid w:val="00E92221"/>
    <w:rsid w:val="00E929C7"/>
    <w:rsid w:val="00E92C69"/>
    <w:rsid w:val="00E93ACC"/>
    <w:rsid w:val="00E93FD1"/>
    <w:rsid w:val="00E94368"/>
    <w:rsid w:val="00E94C71"/>
    <w:rsid w:val="00E94E7B"/>
    <w:rsid w:val="00E9560F"/>
    <w:rsid w:val="00E95DE7"/>
    <w:rsid w:val="00E96519"/>
    <w:rsid w:val="00E972DC"/>
    <w:rsid w:val="00E973EC"/>
    <w:rsid w:val="00E97542"/>
    <w:rsid w:val="00EA0AF6"/>
    <w:rsid w:val="00EA0D26"/>
    <w:rsid w:val="00EA2F76"/>
    <w:rsid w:val="00EA30DD"/>
    <w:rsid w:val="00EA3164"/>
    <w:rsid w:val="00EA55E1"/>
    <w:rsid w:val="00EA6403"/>
    <w:rsid w:val="00EA7116"/>
    <w:rsid w:val="00EA7209"/>
    <w:rsid w:val="00EB1BA7"/>
    <w:rsid w:val="00EB2182"/>
    <w:rsid w:val="00EB4993"/>
    <w:rsid w:val="00EB69A9"/>
    <w:rsid w:val="00EB7C55"/>
    <w:rsid w:val="00EC011D"/>
    <w:rsid w:val="00EC17CE"/>
    <w:rsid w:val="00EC3117"/>
    <w:rsid w:val="00EC3BFC"/>
    <w:rsid w:val="00EC421F"/>
    <w:rsid w:val="00EC4810"/>
    <w:rsid w:val="00EC4B0A"/>
    <w:rsid w:val="00EC4B42"/>
    <w:rsid w:val="00EC6671"/>
    <w:rsid w:val="00EC6F98"/>
    <w:rsid w:val="00ED1066"/>
    <w:rsid w:val="00ED337D"/>
    <w:rsid w:val="00ED34D2"/>
    <w:rsid w:val="00ED3730"/>
    <w:rsid w:val="00ED4481"/>
    <w:rsid w:val="00ED5720"/>
    <w:rsid w:val="00ED58FE"/>
    <w:rsid w:val="00ED6A14"/>
    <w:rsid w:val="00EE20EC"/>
    <w:rsid w:val="00EE4176"/>
    <w:rsid w:val="00EE50EA"/>
    <w:rsid w:val="00EE5CB7"/>
    <w:rsid w:val="00EE68F0"/>
    <w:rsid w:val="00EF0A8A"/>
    <w:rsid w:val="00EF1588"/>
    <w:rsid w:val="00EF2250"/>
    <w:rsid w:val="00EF339F"/>
    <w:rsid w:val="00EF4360"/>
    <w:rsid w:val="00EF43B9"/>
    <w:rsid w:val="00EF47C5"/>
    <w:rsid w:val="00EF59A5"/>
    <w:rsid w:val="00EF5BC1"/>
    <w:rsid w:val="00EF663E"/>
    <w:rsid w:val="00EF6901"/>
    <w:rsid w:val="00EF7457"/>
    <w:rsid w:val="00EF7E0A"/>
    <w:rsid w:val="00F00A5A"/>
    <w:rsid w:val="00F00F67"/>
    <w:rsid w:val="00F011B6"/>
    <w:rsid w:val="00F016DF"/>
    <w:rsid w:val="00F01A1E"/>
    <w:rsid w:val="00F01E18"/>
    <w:rsid w:val="00F02069"/>
    <w:rsid w:val="00F02354"/>
    <w:rsid w:val="00F0270B"/>
    <w:rsid w:val="00F0397F"/>
    <w:rsid w:val="00F03FCE"/>
    <w:rsid w:val="00F047D5"/>
    <w:rsid w:val="00F04839"/>
    <w:rsid w:val="00F055B8"/>
    <w:rsid w:val="00F05B5A"/>
    <w:rsid w:val="00F05DDF"/>
    <w:rsid w:val="00F0678D"/>
    <w:rsid w:val="00F07889"/>
    <w:rsid w:val="00F07E0C"/>
    <w:rsid w:val="00F10179"/>
    <w:rsid w:val="00F11775"/>
    <w:rsid w:val="00F12A3C"/>
    <w:rsid w:val="00F145E9"/>
    <w:rsid w:val="00F15DE5"/>
    <w:rsid w:val="00F15EBE"/>
    <w:rsid w:val="00F16B00"/>
    <w:rsid w:val="00F176AB"/>
    <w:rsid w:val="00F208C8"/>
    <w:rsid w:val="00F21F4B"/>
    <w:rsid w:val="00F225BA"/>
    <w:rsid w:val="00F22970"/>
    <w:rsid w:val="00F24ADA"/>
    <w:rsid w:val="00F24BC7"/>
    <w:rsid w:val="00F24EE4"/>
    <w:rsid w:val="00F25725"/>
    <w:rsid w:val="00F265CA"/>
    <w:rsid w:val="00F30078"/>
    <w:rsid w:val="00F3128F"/>
    <w:rsid w:val="00F31742"/>
    <w:rsid w:val="00F33871"/>
    <w:rsid w:val="00F3485F"/>
    <w:rsid w:val="00F349AE"/>
    <w:rsid w:val="00F34A61"/>
    <w:rsid w:val="00F35055"/>
    <w:rsid w:val="00F35681"/>
    <w:rsid w:val="00F363C5"/>
    <w:rsid w:val="00F36D24"/>
    <w:rsid w:val="00F37AD8"/>
    <w:rsid w:val="00F37D70"/>
    <w:rsid w:val="00F4095E"/>
    <w:rsid w:val="00F41742"/>
    <w:rsid w:val="00F417D4"/>
    <w:rsid w:val="00F41809"/>
    <w:rsid w:val="00F42E62"/>
    <w:rsid w:val="00F4319F"/>
    <w:rsid w:val="00F437E8"/>
    <w:rsid w:val="00F445D3"/>
    <w:rsid w:val="00F44FFD"/>
    <w:rsid w:val="00F47719"/>
    <w:rsid w:val="00F503AF"/>
    <w:rsid w:val="00F51227"/>
    <w:rsid w:val="00F51329"/>
    <w:rsid w:val="00F5154D"/>
    <w:rsid w:val="00F51A25"/>
    <w:rsid w:val="00F51C5A"/>
    <w:rsid w:val="00F52258"/>
    <w:rsid w:val="00F56302"/>
    <w:rsid w:val="00F566B0"/>
    <w:rsid w:val="00F56DD6"/>
    <w:rsid w:val="00F57A20"/>
    <w:rsid w:val="00F63189"/>
    <w:rsid w:val="00F63A6D"/>
    <w:rsid w:val="00F64163"/>
    <w:rsid w:val="00F652CE"/>
    <w:rsid w:val="00F66A1B"/>
    <w:rsid w:val="00F66E1A"/>
    <w:rsid w:val="00F7012D"/>
    <w:rsid w:val="00F7067A"/>
    <w:rsid w:val="00F7095A"/>
    <w:rsid w:val="00F71D30"/>
    <w:rsid w:val="00F72D4B"/>
    <w:rsid w:val="00F72F0C"/>
    <w:rsid w:val="00F75B10"/>
    <w:rsid w:val="00F77CA4"/>
    <w:rsid w:val="00F80F22"/>
    <w:rsid w:val="00F81AA9"/>
    <w:rsid w:val="00F81D87"/>
    <w:rsid w:val="00F81E33"/>
    <w:rsid w:val="00F81EBB"/>
    <w:rsid w:val="00F831B2"/>
    <w:rsid w:val="00F8327D"/>
    <w:rsid w:val="00F8350C"/>
    <w:rsid w:val="00F83594"/>
    <w:rsid w:val="00F83B84"/>
    <w:rsid w:val="00F85E09"/>
    <w:rsid w:val="00F860CF"/>
    <w:rsid w:val="00F86961"/>
    <w:rsid w:val="00F86FB6"/>
    <w:rsid w:val="00F875CC"/>
    <w:rsid w:val="00F878B7"/>
    <w:rsid w:val="00F90828"/>
    <w:rsid w:val="00F914F2"/>
    <w:rsid w:val="00F91D04"/>
    <w:rsid w:val="00F921DE"/>
    <w:rsid w:val="00F92483"/>
    <w:rsid w:val="00F92B91"/>
    <w:rsid w:val="00F939D8"/>
    <w:rsid w:val="00F941BD"/>
    <w:rsid w:val="00F94A7E"/>
    <w:rsid w:val="00F95BB6"/>
    <w:rsid w:val="00F96487"/>
    <w:rsid w:val="00F96FCF"/>
    <w:rsid w:val="00F971F5"/>
    <w:rsid w:val="00F97637"/>
    <w:rsid w:val="00F97D7A"/>
    <w:rsid w:val="00FA11C3"/>
    <w:rsid w:val="00FA171A"/>
    <w:rsid w:val="00FA2D7D"/>
    <w:rsid w:val="00FA31C8"/>
    <w:rsid w:val="00FA4E62"/>
    <w:rsid w:val="00FA6623"/>
    <w:rsid w:val="00FA6A5F"/>
    <w:rsid w:val="00FA6C40"/>
    <w:rsid w:val="00FA77FE"/>
    <w:rsid w:val="00FB099D"/>
    <w:rsid w:val="00FB0FFC"/>
    <w:rsid w:val="00FB1336"/>
    <w:rsid w:val="00FB1E45"/>
    <w:rsid w:val="00FB1F83"/>
    <w:rsid w:val="00FB2579"/>
    <w:rsid w:val="00FB26D6"/>
    <w:rsid w:val="00FB2A45"/>
    <w:rsid w:val="00FB51E5"/>
    <w:rsid w:val="00FC1193"/>
    <w:rsid w:val="00FC1D97"/>
    <w:rsid w:val="00FC280C"/>
    <w:rsid w:val="00FC2F52"/>
    <w:rsid w:val="00FC36C0"/>
    <w:rsid w:val="00FC4F59"/>
    <w:rsid w:val="00FC5194"/>
    <w:rsid w:val="00FC51B9"/>
    <w:rsid w:val="00FC7E3F"/>
    <w:rsid w:val="00FC7EC4"/>
    <w:rsid w:val="00FD1648"/>
    <w:rsid w:val="00FD1709"/>
    <w:rsid w:val="00FD3B78"/>
    <w:rsid w:val="00FD3FC8"/>
    <w:rsid w:val="00FD5738"/>
    <w:rsid w:val="00FD5C04"/>
    <w:rsid w:val="00FD5C7A"/>
    <w:rsid w:val="00FD6277"/>
    <w:rsid w:val="00FD6F9E"/>
    <w:rsid w:val="00FE1225"/>
    <w:rsid w:val="00FE1506"/>
    <w:rsid w:val="00FE322B"/>
    <w:rsid w:val="00FE350E"/>
    <w:rsid w:val="00FE36CE"/>
    <w:rsid w:val="00FE3877"/>
    <w:rsid w:val="00FE4DFA"/>
    <w:rsid w:val="00FE613F"/>
    <w:rsid w:val="00FE7377"/>
    <w:rsid w:val="00FE73E5"/>
    <w:rsid w:val="00FE7A6E"/>
    <w:rsid w:val="00FF0F23"/>
    <w:rsid w:val="00FF1FB2"/>
    <w:rsid w:val="00FF2C68"/>
    <w:rsid w:val="00FF35E6"/>
    <w:rsid w:val="00FF5AF4"/>
    <w:rsid w:val="00FF5B3A"/>
    <w:rsid w:val="00FF5F07"/>
    <w:rsid w:val="00FF5F72"/>
    <w:rsid w:val="00FF6251"/>
    <w:rsid w:val="00FF66D8"/>
    <w:rsid w:val="00FF6C91"/>
    <w:rsid w:val="00FF6F5A"/>
    <w:rsid w:val="00FF6F5C"/>
    <w:rsid w:val="00FF7852"/>
    <w:rsid w:val="00FF7926"/>
    <w:rsid w:val="00FF794E"/>
    <w:rsid w:val="3E167204"/>
    <w:rsid w:val="41A16D90"/>
    <w:rsid w:val="4D096514"/>
    <w:rsid w:val="4D96564E"/>
    <w:rsid w:val="4EAF2828"/>
    <w:rsid w:val="5425742D"/>
    <w:rsid w:val="64827174"/>
    <w:rsid w:val="64982067"/>
    <w:rsid w:val="6846292E"/>
    <w:rsid w:val="6D535020"/>
    <w:rsid w:val="70FB2506"/>
    <w:rsid w:val="7D3E6017"/>
    <w:rsid w:val="7DD92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ecimalSymbol w:val="."/>
  <w:listSeparator w:val=","/>
  <w14:docId w14:val="49A3FB07"/>
  <w15:docId w15:val="{D3C41530-2E49-4024-9BF2-81B989CF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table of figures" w:uiPriority="99" w:unhideWhenUsed="1" w:qFormat="1"/>
    <w:lsdException w:name="annotation reference" w:qFormat="1"/>
    <w:lsdException w:name="endnote reference" w:qFormat="1"/>
    <w:lsdException w:name="endnote text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uiPriority="20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Keyboard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5D69"/>
    <w:pPr>
      <w:widowControl w:val="0"/>
      <w:spacing w:line="312" w:lineRule="auto"/>
      <w:ind w:firstLineChars="200" w:firstLine="20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D2896"/>
    <w:pPr>
      <w:keepNext/>
      <w:keepLines/>
      <w:numPr>
        <w:numId w:val="1"/>
      </w:numPr>
      <w:spacing w:beforeLines="100" w:before="326" w:afterLines="100" w:after="326" w:line="360" w:lineRule="auto"/>
      <w:ind w:firstLineChars="0" w:firstLine="0"/>
      <w:outlineLvl w:val="0"/>
    </w:pPr>
    <w:rPr>
      <w:rFonts w:eastAsia="黑体" w:cs="Times New Roman"/>
      <w:b/>
      <w:kern w:val="44"/>
      <w:sz w:val="36"/>
      <w:szCs w:val="20"/>
    </w:rPr>
  </w:style>
  <w:style w:type="paragraph" w:styleId="2">
    <w:name w:val="heading 2"/>
    <w:basedOn w:val="a"/>
    <w:next w:val="a"/>
    <w:link w:val="20"/>
    <w:autoRedefine/>
    <w:uiPriority w:val="9"/>
    <w:qFormat/>
    <w:rsid w:val="00116532"/>
    <w:pPr>
      <w:widowControl/>
      <w:numPr>
        <w:ilvl w:val="1"/>
        <w:numId w:val="1"/>
      </w:numPr>
      <w:snapToGrid w:val="0"/>
      <w:spacing w:beforeLines="50" w:before="163" w:afterLines="50" w:after="163" w:line="360" w:lineRule="auto"/>
      <w:ind w:firstLineChars="0" w:firstLine="0"/>
      <w:jc w:val="left"/>
      <w:outlineLvl w:val="1"/>
    </w:pPr>
    <w:rPr>
      <w:rFonts w:eastAsia="黑体" w:cs="Times New Roman"/>
      <w:b/>
      <w:bCs/>
      <w:kern w:val="0"/>
      <w:sz w:val="30"/>
      <w:szCs w:val="28"/>
    </w:rPr>
  </w:style>
  <w:style w:type="paragraph" w:styleId="3">
    <w:name w:val="heading 3"/>
    <w:basedOn w:val="a"/>
    <w:next w:val="a"/>
    <w:link w:val="30"/>
    <w:autoRedefine/>
    <w:uiPriority w:val="9"/>
    <w:qFormat/>
    <w:rsid w:val="00C302E7"/>
    <w:pPr>
      <w:widowControl/>
      <w:numPr>
        <w:ilvl w:val="2"/>
        <w:numId w:val="1"/>
      </w:numPr>
      <w:spacing w:beforeLines="50" w:before="156" w:line="360" w:lineRule="auto"/>
      <w:ind w:firstLineChars="0" w:firstLine="0"/>
      <w:jc w:val="left"/>
      <w:outlineLvl w:val="2"/>
    </w:pPr>
    <w:rPr>
      <w:rFonts w:eastAsia="黑体" w:cs="Times New Roman"/>
      <w:b/>
      <w:bCs/>
      <w:kern w:val="0"/>
      <w:sz w:val="28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6C3A37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D67BDC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67BDC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67BDC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D67BDC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semiHidden/>
    <w:unhideWhenUsed/>
    <w:qFormat/>
    <w:rsid w:val="00D67BDC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sid w:val="006C3A37"/>
    <w:pPr>
      <w:jc w:val="left"/>
    </w:pPr>
  </w:style>
  <w:style w:type="paragraph" w:styleId="a5">
    <w:name w:val="Body Text"/>
    <w:basedOn w:val="a"/>
    <w:link w:val="a6"/>
    <w:qFormat/>
    <w:rsid w:val="006C3A37"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rsid w:val="004E1F2B"/>
    <w:pPr>
      <w:spacing w:line="0" w:lineRule="atLeast"/>
      <w:ind w:leftChars="400" w:left="400" w:firstLineChars="0" w:firstLine="0"/>
    </w:pPr>
    <w:rPr>
      <w:rFonts w:eastAsia="宋体" w:cs="Times New Roman"/>
    </w:rPr>
  </w:style>
  <w:style w:type="paragraph" w:styleId="a7">
    <w:name w:val="Plain Text"/>
    <w:aliases w:val="表格文本"/>
    <w:basedOn w:val="a"/>
    <w:link w:val="a8"/>
    <w:qFormat/>
    <w:rsid w:val="00EF4360"/>
    <w:pPr>
      <w:spacing w:line="240" w:lineRule="auto"/>
      <w:ind w:firstLineChars="0" w:firstLine="0"/>
      <w:jc w:val="left"/>
    </w:pPr>
    <w:rPr>
      <w:rFonts w:eastAsia="宋体" w:cs="Courier New"/>
      <w:szCs w:val="21"/>
    </w:rPr>
  </w:style>
  <w:style w:type="paragraph" w:styleId="a9">
    <w:name w:val="endnote text"/>
    <w:basedOn w:val="a"/>
    <w:link w:val="aa"/>
    <w:qFormat/>
    <w:rsid w:val="006C3A37"/>
    <w:pPr>
      <w:snapToGrid w:val="0"/>
      <w:jc w:val="left"/>
    </w:pPr>
  </w:style>
  <w:style w:type="paragraph" w:styleId="ab">
    <w:name w:val="Balloon Text"/>
    <w:basedOn w:val="a"/>
    <w:link w:val="ac"/>
    <w:uiPriority w:val="99"/>
    <w:qFormat/>
    <w:rsid w:val="006C3A37"/>
    <w:rPr>
      <w:sz w:val="18"/>
      <w:szCs w:val="18"/>
    </w:rPr>
  </w:style>
  <w:style w:type="paragraph" w:styleId="ad">
    <w:name w:val="footer"/>
    <w:basedOn w:val="a"/>
    <w:link w:val="ae"/>
    <w:uiPriority w:val="99"/>
    <w:qFormat/>
    <w:rsid w:val="006C3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qFormat/>
    <w:rsid w:val="006C3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4E1F2B"/>
    <w:pPr>
      <w:spacing w:beforeLines="50" w:before="50" w:line="0" w:lineRule="atLeast"/>
      <w:ind w:firstLineChars="0" w:firstLine="0"/>
    </w:pPr>
    <w:rPr>
      <w:rFonts w:eastAsiaTheme="majorEastAsia" w:cs="Times New Roman"/>
      <w:b/>
    </w:rPr>
  </w:style>
  <w:style w:type="paragraph" w:styleId="af1">
    <w:name w:val="table of figures"/>
    <w:basedOn w:val="a"/>
    <w:next w:val="a"/>
    <w:link w:val="af2"/>
    <w:uiPriority w:val="99"/>
    <w:unhideWhenUsed/>
    <w:qFormat/>
    <w:rsid w:val="006C3A37"/>
    <w:pPr>
      <w:tabs>
        <w:tab w:val="right" w:leader="dot" w:pos="8400"/>
      </w:tabs>
      <w:spacing w:before="120" w:after="120" w:line="360" w:lineRule="auto"/>
      <w:jc w:val="left"/>
    </w:pPr>
    <w:rPr>
      <w:rFonts w:eastAsia="宋体" w:cs="Times New Roman"/>
      <w:b/>
      <w:szCs w:val="22"/>
    </w:rPr>
  </w:style>
  <w:style w:type="paragraph" w:styleId="TOC2">
    <w:name w:val="toc 2"/>
    <w:basedOn w:val="a"/>
    <w:next w:val="a"/>
    <w:uiPriority w:val="39"/>
    <w:unhideWhenUsed/>
    <w:qFormat/>
    <w:rsid w:val="004E1F2B"/>
    <w:pPr>
      <w:spacing w:line="0" w:lineRule="atLeast"/>
      <w:ind w:leftChars="200" w:left="200" w:firstLineChars="0" w:firstLine="0"/>
    </w:pPr>
    <w:rPr>
      <w:rFonts w:eastAsia="宋体" w:cs="Times New Roman"/>
    </w:rPr>
  </w:style>
  <w:style w:type="paragraph" w:styleId="af3">
    <w:name w:val="Normal (Web)"/>
    <w:basedOn w:val="a"/>
    <w:uiPriority w:val="99"/>
    <w:unhideWhenUsed/>
    <w:qFormat/>
    <w:rsid w:val="006C3A37"/>
    <w:rPr>
      <w:rFonts w:ascii="Calibri" w:eastAsia="宋体" w:hAnsi="Calibri" w:cs="Times New Roman"/>
    </w:rPr>
  </w:style>
  <w:style w:type="paragraph" w:styleId="af4">
    <w:name w:val="Title"/>
    <w:basedOn w:val="a"/>
    <w:next w:val="a"/>
    <w:link w:val="af5"/>
    <w:qFormat/>
    <w:rsid w:val="006C3A37"/>
    <w:pPr>
      <w:spacing w:before="312" w:after="312" w:line="360" w:lineRule="auto"/>
      <w:jc w:val="center"/>
      <w:outlineLvl w:val="0"/>
    </w:pPr>
    <w:rPr>
      <w:rFonts w:eastAsia="黑体"/>
      <w:b/>
      <w:bCs/>
      <w:sz w:val="36"/>
      <w:szCs w:val="32"/>
    </w:rPr>
  </w:style>
  <w:style w:type="paragraph" w:styleId="af6">
    <w:name w:val="annotation subject"/>
    <w:basedOn w:val="a3"/>
    <w:next w:val="a3"/>
    <w:link w:val="af7"/>
    <w:semiHidden/>
    <w:unhideWhenUsed/>
    <w:qFormat/>
    <w:rsid w:val="006C3A37"/>
    <w:rPr>
      <w:b/>
      <w:bCs/>
    </w:rPr>
  </w:style>
  <w:style w:type="table" w:styleId="af8">
    <w:name w:val="Table Grid"/>
    <w:basedOn w:val="a1"/>
    <w:qFormat/>
    <w:rsid w:val="006C3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endnote reference"/>
    <w:basedOn w:val="a0"/>
    <w:qFormat/>
    <w:rsid w:val="006C3A37"/>
    <w:rPr>
      <w:vertAlign w:val="superscript"/>
    </w:rPr>
  </w:style>
  <w:style w:type="character" w:styleId="afa">
    <w:name w:val="Hyperlink"/>
    <w:basedOn w:val="a0"/>
    <w:uiPriority w:val="99"/>
    <w:qFormat/>
    <w:rsid w:val="006C3A37"/>
    <w:rPr>
      <w:color w:val="0000FF"/>
      <w:u w:val="single"/>
    </w:rPr>
  </w:style>
  <w:style w:type="character" w:styleId="afb">
    <w:name w:val="annotation reference"/>
    <w:basedOn w:val="a0"/>
    <w:qFormat/>
    <w:rsid w:val="006C3A37"/>
    <w:rPr>
      <w:sz w:val="21"/>
      <w:szCs w:val="21"/>
    </w:rPr>
  </w:style>
  <w:style w:type="paragraph" w:customStyle="1" w:styleId="11">
    <w:name w:val="列出段落1"/>
    <w:basedOn w:val="a"/>
    <w:autoRedefine/>
    <w:uiPriority w:val="99"/>
    <w:qFormat/>
    <w:rsid w:val="007D0442"/>
  </w:style>
  <w:style w:type="character" w:styleId="afc">
    <w:name w:val="Placeholder Text"/>
    <w:basedOn w:val="a0"/>
    <w:uiPriority w:val="99"/>
    <w:semiHidden/>
    <w:qFormat/>
    <w:rsid w:val="006C3A37"/>
    <w:rPr>
      <w:color w:val="808080"/>
    </w:rPr>
  </w:style>
  <w:style w:type="paragraph" w:styleId="afd">
    <w:name w:val="List Paragraph"/>
    <w:basedOn w:val="a"/>
    <w:uiPriority w:val="34"/>
    <w:qFormat/>
    <w:rsid w:val="006C3A37"/>
    <w:pPr>
      <w:ind w:firstLine="420"/>
    </w:pPr>
  </w:style>
  <w:style w:type="character" w:customStyle="1" w:styleId="transsent">
    <w:name w:val="transsent"/>
    <w:basedOn w:val="a0"/>
    <w:qFormat/>
    <w:rsid w:val="006C3A37"/>
  </w:style>
  <w:style w:type="paragraph" w:customStyle="1" w:styleId="tgt">
    <w:name w:val="_tgt"/>
    <w:basedOn w:val="a"/>
    <w:qFormat/>
    <w:rsid w:val="006C3A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langwithname">
    <w:name w:val="langwithname"/>
    <w:basedOn w:val="a0"/>
    <w:qFormat/>
    <w:rsid w:val="006C3A37"/>
  </w:style>
  <w:style w:type="character" w:customStyle="1" w:styleId="10">
    <w:name w:val="标题 1 字符"/>
    <w:basedOn w:val="a0"/>
    <w:link w:val="1"/>
    <w:uiPriority w:val="9"/>
    <w:qFormat/>
    <w:rsid w:val="003D2896"/>
    <w:rPr>
      <w:rFonts w:eastAsia="黑体"/>
      <w:b/>
      <w:kern w:val="44"/>
      <w:sz w:val="36"/>
    </w:rPr>
  </w:style>
  <w:style w:type="character" w:customStyle="1" w:styleId="20">
    <w:name w:val="标题 2 字符"/>
    <w:basedOn w:val="a0"/>
    <w:link w:val="2"/>
    <w:uiPriority w:val="9"/>
    <w:qFormat/>
    <w:rsid w:val="00116532"/>
    <w:rPr>
      <w:rFonts w:eastAsia="黑体"/>
      <w:b/>
      <w:bCs/>
      <w:sz w:val="30"/>
      <w:szCs w:val="28"/>
    </w:rPr>
  </w:style>
  <w:style w:type="character" w:customStyle="1" w:styleId="30">
    <w:name w:val="标题 3 字符"/>
    <w:basedOn w:val="a0"/>
    <w:link w:val="3"/>
    <w:uiPriority w:val="9"/>
    <w:qFormat/>
    <w:rsid w:val="00C302E7"/>
    <w:rPr>
      <w:rFonts w:eastAsia="黑体"/>
      <w:b/>
      <w:bCs/>
      <w:sz w:val="28"/>
    </w:rPr>
  </w:style>
  <w:style w:type="character" w:customStyle="1" w:styleId="af0">
    <w:name w:val="页眉 字符"/>
    <w:basedOn w:val="a0"/>
    <w:link w:val="af"/>
    <w:qFormat/>
    <w:rsid w:val="006C3A3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sid w:val="006C3A3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眉 Char1"/>
    <w:basedOn w:val="a0"/>
    <w:uiPriority w:val="99"/>
    <w:qFormat/>
    <w:rsid w:val="006C3A3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qFormat/>
    <w:rsid w:val="006C3A3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f5">
    <w:name w:val="标题 字符"/>
    <w:basedOn w:val="a0"/>
    <w:link w:val="af4"/>
    <w:qFormat/>
    <w:rsid w:val="006C3A37"/>
    <w:rPr>
      <w:rFonts w:asciiTheme="minorHAnsi" w:eastAsia="黑体" w:hAnsiTheme="minorHAnsi" w:cstheme="minorBidi"/>
      <w:b/>
      <w:bCs/>
      <w:kern w:val="2"/>
      <w:sz w:val="36"/>
      <w:szCs w:val="32"/>
    </w:rPr>
  </w:style>
  <w:style w:type="paragraph" w:customStyle="1" w:styleId="afe">
    <w:name w:val="章标题"/>
    <w:basedOn w:val="a"/>
    <w:next w:val="a"/>
    <w:qFormat/>
    <w:rsid w:val="006C3A37"/>
    <w:pPr>
      <w:spacing w:beforeLines="100" w:afterLines="100" w:line="360" w:lineRule="auto"/>
      <w:jc w:val="center"/>
    </w:pPr>
    <w:rPr>
      <w:rFonts w:eastAsia="黑体" w:cs="Times New Roman"/>
      <w:b/>
      <w:sz w:val="36"/>
    </w:rPr>
  </w:style>
  <w:style w:type="character" w:customStyle="1" w:styleId="a8">
    <w:name w:val="纯文本 字符"/>
    <w:aliases w:val="表格文本 字符"/>
    <w:basedOn w:val="a0"/>
    <w:link w:val="a7"/>
    <w:qFormat/>
    <w:rsid w:val="00EF4360"/>
    <w:rPr>
      <w:rFonts w:cs="Courier New"/>
      <w:kern w:val="2"/>
      <w:sz w:val="24"/>
      <w:szCs w:val="21"/>
    </w:rPr>
  </w:style>
  <w:style w:type="paragraph" w:customStyle="1" w:styleId="src">
    <w:name w:val="src"/>
    <w:basedOn w:val="a"/>
    <w:qFormat/>
    <w:rsid w:val="006C3A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customStyle="1" w:styleId="p0">
    <w:name w:val="p0"/>
    <w:basedOn w:val="a"/>
    <w:qFormat/>
    <w:rsid w:val="006C3A37"/>
    <w:pPr>
      <w:widowControl/>
      <w:spacing w:line="360" w:lineRule="auto"/>
    </w:pPr>
    <w:rPr>
      <w:rFonts w:eastAsia="宋体" w:cs="Times New Roman"/>
      <w:kern w:val="0"/>
      <w:szCs w:val="21"/>
    </w:rPr>
  </w:style>
  <w:style w:type="character" w:customStyle="1" w:styleId="skip">
    <w:name w:val="skip"/>
    <w:basedOn w:val="a0"/>
    <w:qFormat/>
    <w:rsid w:val="006C3A37"/>
  </w:style>
  <w:style w:type="character" w:customStyle="1" w:styleId="apple-converted-space">
    <w:name w:val="apple-converted-space"/>
    <w:basedOn w:val="a0"/>
    <w:qFormat/>
    <w:rsid w:val="006C3A37"/>
  </w:style>
  <w:style w:type="paragraph" w:customStyle="1" w:styleId="TOC10">
    <w:name w:val="TOC 标题1"/>
    <w:basedOn w:val="1"/>
    <w:next w:val="a"/>
    <w:uiPriority w:val="39"/>
    <w:unhideWhenUsed/>
    <w:qFormat/>
    <w:rsid w:val="006C3A37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aa">
    <w:name w:val="尾注文本 字符"/>
    <w:basedOn w:val="a0"/>
    <w:link w:val="a9"/>
    <w:qFormat/>
    <w:rsid w:val="006C3A37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31">
    <w:name w:val="标题 3 字符1"/>
    <w:qFormat/>
    <w:rsid w:val="006C3A37"/>
    <w:rPr>
      <w:rFonts w:ascii="Times New Roman" w:eastAsia="黑体" w:hAnsi="Times New Roman" w:cs="Times New Roman"/>
      <w:b/>
      <w:bCs/>
      <w:kern w:val="0"/>
      <w:sz w:val="28"/>
      <w:szCs w:val="20"/>
    </w:rPr>
  </w:style>
  <w:style w:type="paragraph" w:customStyle="1" w:styleId="MTDisplayEquation">
    <w:name w:val="MTDisplayEquation"/>
    <w:basedOn w:val="a"/>
    <w:next w:val="a"/>
    <w:link w:val="MTDisplayEquation0"/>
    <w:qFormat/>
    <w:rsid w:val="006C3A37"/>
    <w:pPr>
      <w:tabs>
        <w:tab w:val="center" w:pos="4540"/>
        <w:tab w:val="right" w:pos="9080"/>
      </w:tabs>
      <w:snapToGrid w:val="0"/>
      <w:spacing w:line="360" w:lineRule="auto"/>
      <w:ind w:firstLine="480"/>
    </w:pPr>
    <w:rPr>
      <w:rFonts w:eastAsia="宋体" w:cs="Times New Roman"/>
    </w:rPr>
  </w:style>
  <w:style w:type="character" w:customStyle="1" w:styleId="MTDisplayEquation0">
    <w:name w:val="MTDisplayEquation 字符"/>
    <w:basedOn w:val="a0"/>
    <w:link w:val="MTDisplayEquation"/>
    <w:qFormat/>
    <w:rsid w:val="006C3A37"/>
    <w:rPr>
      <w:kern w:val="2"/>
      <w:sz w:val="24"/>
      <w:szCs w:val="24"/>
    </w:rPr>
  </w:style>
  <w:style w:type="paragraph" w:customStyle="1" w:styleId="aff">
    <w:name w:val="公式"/>
    <w:basedOn w:val="a"/>
    <w:next w:val="a"/>
    <w:qFormat/>
    <w:rsid w:val="006C3A37"/>
    <w:pPr>
      <w:tabs>
        <w:tab w:val="center" w:pos="4400"/>
        <w:tab w:val="right" w:pos="8505"/>
      </w:tabs>
      <w:jc w:val="left"/>
    </w:pPr>
    <w:rPr>
      <w:rFonts w:eastAsia="Times New Roman"/>
    </w:rPr>
  </w:style>
  <w:style w:type="character" w:customStyle="1" w:styleId="MTEquationSection">
    <w:name w:val="MTEquationSection"/>
    <w:basedOn w:val="a0"/>
    <w:qFormat/>
    <w:rsid w:val="006C3A37"/>
    <w:rPr>
      <w:rFonts w:eastAsia="黑体"/>
      <w:vanish/>
      <w:color w:val="FF0000"/>
    </w:rPr>
  </w:style>
  <w:style w:type="table" w:customStyle="1" w:styleId="TableNormal">
    <w:name w:val="Table Normal"/>
    <w:uiPriority w:val="2"/>
    <w:semiHidden/>
    <w:unhideWhenUsed/>
    <w:qFormat/>
    <w:rsid w:val="006C3A37"/>
    <w:pPr>
      <w:widowControl w:val="0"/>
      <w:autoSpaceDE w:val="0"/>
      <w:autoSpaceDN w:val="0"/>
    </w:pPr>
    <w:rPr>
      <w:rFonts w:ascii="等线" w:eastAsia="等线" w:hAnsi="等线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批注文字 字符"/>
    <w:basedOn w:val="a0"/>
    <w:link w:val="a3"/>
    <w:qFormat/>
    <w:rsid w:val="006C3A37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f7">
    <w:name w:val="批注主题 字符"/>
    <w:basedOn w:val="a4"/>
    <w:link w:val="af6"/>
    <w:semiHidden/>
    <w:qFormat/>
    <w:rsid w:val="006C3A37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table" w:customStyle="1" w:styleId="TableNormal1">
    <w:name w:val="Table Normal1"/>
    <w:uiPriority w:val="2"/>
    <w:semiHidden/>
    <w:unhideWhenUsed/>
    <w:qFormat/>
    <w:rsid w:val="006C3A37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6C3A37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6C3A37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6C3A37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正文文本 字符"/>
    <w:basedOn w:val="a0"/>
    <w:link w:val="a5"/>
    <w:qFormat/>
    <w:rsid w:val="006C3A37"/>
    <w:rPr>
      <w:rFonts w:asciiTheme="minorHAnsi" w:eastAsiaTheme="minorEastAsia" w:hAnsiTheme="minorHAnsi" w:cstheme="minorBidi"/>
      <w:kern w:val="2"/>
      <w:sz w:val="21"/>
      <w:szCs w:val="24"/>
    </w:rPr>
  </w:style>
  <w:style w:type="table" w:customStyle="1" w:styleId="TableNormal5">
    <w:name w:val="Table Normal5"/>
    <w:uiPriority w:val="2"/>
    <w:semiHidden/>
    <w:unhideWhenUsed/>
    <w:qFormat/>
    <w:rsid w:val="006C3A37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uiPriority w:val="2"/>
    <w:semiHidden/>
    <w:unhideWhenUsed/>
    <w:qFormat/>
    <w:rsid w:val="006C3A37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6C3A37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uiPriority w:val="2"/>
    <w:semiHidden/>
    <w:unhideWhenUsed/>
    <w:qFormat/>
    <w:rsid w:val="006C3A37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6C3A37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uiPriority w:val="2"/>
    <w:semiHidden/>
    <w:unhideWhenUsed/>
    <w:qFormat/>
    <w:rsid w:val="006C3A37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uiPriority w:val="2"/>
    <w:semiHidden/>
    <w:unhideWhenUsed/>
    <w:qFormat/>
    <w:rsid w:val="006C3A37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semiHidden/>
    <w:unhideWhenUsed/>
    <w:qFormat/>
    <w:rsid w:val="006C3A37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semiHidden/>
    <w:unhideWhenUsed/>
    <w:qFormat/>
    <w:rsid w:val="006C3A37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4">
    <w:name w:val="Table Normal14"/>
    <w:uiPriority w:val="2"/>
    <w:semiHidden/>
    <w:unhideWhenUsed/>
    <w:qFormat/>
    <w:rsid w:val="006C3A37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5">
    <w:name w:val="Table Normal15"/>
    <w:uiPriority w:val="2"/>
    <w:semiHidden/>
    <w:unhideWhenUsed/>
    <w:qFormat/>
    <w:rsid w:val="006C3A37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6">
    <w:name w:val="Table Normal16"/>
    <w:uiPriority w:val="2"/>
    <w:semiHidden/>
    <w:unhideWhenUsed/>
    <w:qFormat/>
    <w:rsid w:val="006C3A37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网格型1"/>
    <w:basedOn w:val="a1"/>
    <w:uiPriority w:val="39"/>
    <w:qFormat/>
    <w:rsid w:val="006C3A37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qFormat/>
    <w:rsid w:val="006C3A3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ff0">
    <w:name w:val="文档标识"/>
    <w:basedOn w:val="a"/>
    <w:qFormat/>
    <w:rsid w:val="006C3A37"/>
    <w:pPr>
      <w:adjustRightInd w:val="0"/>
      <w:snapToGrid w:val="0"/>
      <w:jc w:val="center"/>
    </w:pPr>
    <w:rPr>
      <w:rFonts w:ascii="宋体" w:eastAsia="等线" w:cs="Times New Roman"/>
      <w:szCs w:val="21"/>
    </w:rPr>
  </w:style>
  <w:style w:type="paragraph" w:customStyle="1" w:styleId="aff1">
    <w:name w:val="历史版本记录内容"/>
    <w:basedOn w:val="a"/>
    <w:qFormat/>
    <w:rsid w:val="006C3A37"/>
    <w:pPr>
      <w:adjustRightInd w:val="0"/>
      <w:jc w:val="center"/>
    </w:pPr>
    <w:rPr>
      <w:rFonts w:ascii="宋体" w:eastAsia="等线" w:cs="Times New Roman"/>
      <w:szCs w:val="21"/>
    </w:rPr>
  </w:style>
  <w:style w:type="paragraph" w:customStyle="1" w:styleId="aff2">
    <w:name w:val="历史版本记录"/>
    <w:basedOn w:val="a"/>
    <w:qFormat/>
    <w:rsid w:val="006C3A37"/>
    <w:pPr>
      <w:adjustRightInd w:val="0"/>
      <w:spacing w:line="600" w:lineRule="exact"/>
      <w:ind w:firstLine="425"/>
      <w:jc w:val="center"/>
    </w:pPr>
    <w:rPr>
      <w:rFonts w:ascii="宋体" w:eastAsia="黑体" w:cs="Times New Roman"/>
      <w:b/>
      <w:sz w:val="44"/>
      <w:szCs w:val="21"/>
    </w:rPr>
  </w:style>
  <w:style w:type="character" w:customStyle="1" w:styleId="af2">
    <w:name w:val="图表目录 字符"/>
    <w:link w:val="af1"/>
    <w:uiPriority w:val="99"/>
    <w:qFormat/>
    <w:rsid w:val="006C3A37"/>
    <w:rPr>
      <w:b/>
      <w:kern w:val="2"/>
      <w:sz w:val="24"/>
      <w:szCs w:val="22"/>
    </w:rPr>
  </w:style>
  <w:style w:type="paragraph" w:customStyle="1" w:styleId="Default">
    <w:name w:val="Default"/>
    <w:rsid w:val="0064714C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paragraph" w:customStyle="1" w:styleId="h2">
    <w:name w:val="h2"/>
    <w:basedOn w:val="2"/>
    <w:autoRedefine/>
    <w:qFormat/>
    <w:rsid w:val="000F633A"/>
    <w:pPr>
      <w:keepNext/>
      <w:widowControl w:val="0"/>
      <w:tabs>
        <w:tab w:val="num" w:pos="567"/>
      </w:tabs>
      <w:snapToGrid/>
      <w:spacing w:beforeLines="0" w:afterLines="0" w:line="240" w:lineRule="auto"/>
      <w:ind w:left="567" w:hanging="567"/>
    </w:pPr>
    <w:rPr>
      <w:rFonts w:ascii="Arial" w:eastAsia="Arial" w:hAnsi="Arial" w:cs="Arial"/>
      <w:kern w:val="2"/>
      <w:sz w:val="24"/>
      <w:szCs w:val="20"/>
    </w:rPr>
  </w:style>
  <w:style w:type="paragraph" w:styleId="aff3">
    <w:name w:val="Revision"/>
    <w:hidden/>
    <w:uiPriority w:val="99"/>
    <w:unhideWhenUsed/>
    <w:rsid w:val="00160136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C5E70"/>
    <w:pPr>
      <w:widowControl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7">
    <w:name w:val="toc 7"/>
    <w:basedOn w:val="a"/>
    <w:next w:val="a"/>
    <w:autoRedefine/>
    <w:rsid w:val="00AC5E70"/>
    <w:pPr>
      <w:ind w:leftChars="1200" w:left="2520"/>
    </w:pPr>
  </w:style>
  <w:style w:type="paragraph" w:customStyle="1" w:styleId="aff4">
    <w:name w:val="图标标题"/>
    <w:basedOn w:val="a"/>
    <w:link w:val="aff5"/>
    <w:qFormat/>
    <w:rsid w:val="00724D42"/>
    <w:pPr>
      <w:spacing w:line="360" w:lineRule="auto"/>
      <w:ind w:firstLineChars="0" w:firstLine="0"/>
      <w:jc w:val="center"/>
    </w:pPr>
    <w:rPr>
      <w:rFonts w:eastAsia="仿宋" w:cs="Times New Roman"/>
      <w:b/>
      <w:bCs/>
      <w:color w:val="000000"/>
      <w:sz w:val="21"/>
      <w:szCs w:val="21"/>
    </w:rPr>
  </w:style>
  <w:style w:type="character" w:customStyle="1" w:styleId="aff5">
    <w:name w:val="图标标题 字符"/>
    <w:basedOn w:val="a0"/>
    <w:link w:val="aff4"/>
    <w:rsid w:val="00724D42"/>
    <w:rPr>
      <w:rFonts w:eastAsia="仿宋"/>
      <w:b/>
      <w:bCs/>
      <w:color w:val="000000"/>
      <w:kern w:val="2"/>
      <w:sz w:val="21"/>
      <w:szCs w:val="21"/>
    </w:rPr>
  </w:style>
  <w:style w:type="paragraph" w:styleId="aff6">
    <w:name w:val="List Number"/>
    <w:basedOn w:val="a"/>
    <w:link w:val="aff7"/>
    <w:unhideWhenUsed/>
    <w:rsid w:val="0032051A"/>
    <w:pPr>
      <w:tabs>
        <w:tab w:val="left" w:pos="1040"/>
      </w:tabs>
      <w:spacing w:beforeLines="20" w:line="288" w:lineRule="auto"/>
      <w:ind w:left="1020" w:firstLineChars="0" w:hanging="340"/>
    </w:pPr>
    <w:rPr>
      <w:rFonts w:eastAsia="宋体" w:cs="Times New Roman"/>
      <w:sz w:val="21"/>
      <w:szCs w:val="20"/>
    </w:rPr>
  </w:style>
  <w:style w:type="character" w:customStyle="1" w:styleId="aff7">
    <w:name w:val="列表编号 字符"/>
    <w:link w:val="aff6"/>
    <w:rsid w:val="0032051A"/>
    <w:rPr>
      <w:kern w:val="2"/>
      <w:sz w:val="21"/>
    </w:rPr>
  </w:style>
  <w:style w:type="paragraph" w:customStyle="1" w:styleId="-">
    <w:name w:val="芯片-正文"/>
    <w:basedOn w:val="a"/>
    <w:link w:val="-Char"/>
    <w:qFormat/>
    <w:rsid w:val="0032051A"/>
    <w:pPr>
      <w:spacing w:line="360" w:lineRule="auto"/>
    </w:pPr>
    <w:rPr>
      <w:rFonts w:eastAsia="宋体" w:cs="Times New Roman"/>
      <w:szCs w:val="20"/>
    </w:rPr>
  </w:style>
  <w:style w:type="character" w:customStyle="1" w:styleId="-Char">
    <w:name w:val="芯片-正文 Char"/>
    <w:basedOn w:val="a0"/>
    <w:link w:val="-"/>
    <w:rsid w:val="0032051A"/>
    <w:rPr>
      <w:kern w:val="2"/>
      <w:sz w:val="24"/>
    </w:rPr>
  </w:style>
  <w:style w:type="paragraph" w:customStyle="1" w:styleId="PhD">
    <w:name w:val="正文PhD"/>
    <w:basedOn w:val="a"/>
    <w:qFormat/>
    <w:rsid w:val="0032051A"/>
    <w:pPr>
      <w:snapToGrid w:val="0"/>
      <w:spacing w:line="360" w:lineRule="auto"/>
      <w:ind w:firstLineChars="0" w:firstLine="0"/>
    </w:pPr>
    <w:rPr>
      <w:rFonts w:ascii="Calibri" w:eastAsia="宋体" w:hAnsi="Calibri" w:cs="Times New Roman"/>
      <w:bCs/>
      <w:szCs w:val="22"/>
    </w:rPr>
  </w:style>
  <w:style w:type="paragraph" w:customStyle="1" w:styleId="IME">
    <w:name w:val="IME_正文（无缩进）"/>
    <w:qFormat/>
    <w:rsid w:val="0032051A"/>
    <w:pPr>
      <w:widowControl w:val="0"/>
      <w:spacing w:line="360" w:lineRule="auto"/>
      <w:jc w:val="both"/>
      <w:textAlignment w:val="bottom"/>
    </w:pPr>
    <w:rPr>
      <w:sz w:val="24"/>
    </w:rPr>
  </w:style>
  <w:style w:type="paragraph" w:styleId="aff8">
    <w:name w:val="No Spacing"/>
    <w:uiPriority w:val="1"/>
    <w:qFormat/>
    <w:rsid w:val="0032051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50">
    <w:name w:val="标题 5 字符"/>
    <w:basedOn w:val="a0"/>
    <w:link w:val="5"/>
    <w:semiHidden/>
    <w:rsid w:val="00D67BDC"/>
    <w:rPr>
      <w:rFonts w:eastAsiaTheme="minorEastAsia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D67BD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sid w:val="00D67BDC"/>
    <w:rPr>
      <w:rFonts w:eastAsiaTheme="minorEastAsia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sid w:val="00D67BDC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sid w:val="00D67BDC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mjx-char">
    <w:name w:val="mjx-char"/>
    <w:basedOn w:val="a0"/>
    <w:rsid w:val="00F44FFD"/>
  </w:style>
  <w:style w:type="character" w:styleId="aff9">
    <w:name w:val="Unresolved Mention"/>
    <w:basedOn w:val="a0"/>
    <w:uiPriority w:val="99"/>
    <w:semiHidden/>
    <w:unhideWhenUsed/>
    <w:rsid w:val="000C00E9"/>
    <w:rPr>
      <w:color w:val="605E5C"/>
      <w:shd w:val="clear" w:color="auto" w:fill="E1DFDD"/>
    </w:rPr>
  </w:style>
  <w:style w:type="character" w:styleId="affa">
    <w:name w:val="Emphasis"/>
    <w:basedOn w:val="a0"/>
    <w:uiPriority w:val="20"/>
    <w:qFormat/>
    <w:rsid w:val="00DF1D12"/>
    <w:rPr>
      <w:i/>
      <w:iCs/>
    </w:rPr>
  </w:style>
  <w:style w:type="character" w:styleId="affb">
    <w:name w:val="FollowedHyperlink"/>
    <w:basedOn w:val="a0"/>
    <w:rsid w:val="00626A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7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18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5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79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github.com/twjiang/graphSAGE-pytorch/blob/master/README.md" TargetMode="External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kaggle.com/competitions/smartphone-decimeter-2023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yperlink" Target="https://github.com/tkipf/gc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github.com/williamleif/GraphSAGE?tab=readme-ov-file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412B07-842A-4E23-BF2E-9EE6672D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8435</TotalTime>
  <Pages>1</Pages>
  <Words>450</Words>
  <Characters>2571</Characters>
  <Application>Microsoft Office Word</Application>
  <DocSecurity>0</DocSecurity>
  <Lines>21</Lines>
  <Paragraphs>6</Paragraphs>
  <ScaleCrop>false</ScaleCrop>
  <Company>神州网信技术有限公司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Rotkäppchen</dc:creator>
  <cp:lastModifiedBy>智超 杨</cp:lastModifiedBy>
  <cp:revision>663</cp:revision>
  <cp:lastPrinted>2023-07-11T02:07:00Z</cp:lastPrinted>
  <dcterms:created xsi:type="dcterms:W3CDTF">2023-07-04T09:46:00Z</dcterms:created>
  <dcterms:modified xsi:type="dcterms:W3CDTF">2025-03-31T03:09:00Z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RubyTemplateID" linkTarget="0">
    <vt:lpwstr>6</vt:lpwstr>
  </property>
  <property fmtid="{D5CDD505-2E9C-101B-9397-08002B2CF9AE}" pid="4" name="MTWinEqns">
    <vt:bool>true</vt:bool>
  </property>
  <property fmtid="{D5CDD505-2E9C-101B-9397-08002B2CF9AE}" pid="5" name="MTEquationNumber2">
    <vt:lpwstr>(#S1.#E1)</vt:lpwstr>
  </property>
  <property fmtid="{D5CDD505-2E9C-101B-9397-08002B2CF9AE}" pid="6" name="MTEquationSection">
    <vt:lpwstr>1</vt:lpwstr>
  </property>
  <property fmtid="{D5CDD505-2E9C-101B-9397-08002B2CF9AE}" pid="7" name="ICV">
    <vt:lpwstr>E60705C0E3284D59AD63132A312B3833</vt:lpwstr>
  </property>
</Properties>
</file>